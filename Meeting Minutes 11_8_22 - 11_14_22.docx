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7650"/>
        <w:gridCol w:w="2574"/>
      </w:tblGrid>
      <w:tr w:rsidR="002B2D13" w:rsidRPr="00D60069" w14:paraId="78A9D6EE" w14:textId="77777777" w:rsidTr="001E0877">
        <w:tc>
          <w:tcPr>
            <w:tcW w:w="7650" w:type="dxa"/>
          </w:tcPr>
          <w:p w14:paraId="4B5CA813" w14:textId="0EEA0F39" w:rsidR="002B2D13" w:rsidRPr="00D60069" w:rsidRDefault="003334EA">
            <w:pPr>
              <w:pStyle w:val="Title"/>
            </w:pPr>
            <w:r>
              <w:t>Team 1 Meeting</w:t>
            </w:r>
          </w:p>
        </w:tc>
        <w:tc>
          <w:tcPr>
            <w:tcW w:w="2574" w:type="dxa"/>
            <w:vAlign w:val="bottom"/>
          </w:tcPr>
          <w:p w14:paraId="3CA8AB15" w14:textId="2768CFCC" w:rsidR="00D62E01" w:rsidRPr="00D60069" w:rsidRDefault="003334EA">
            <w:pPr>
              <w:pStyle w:val="Heading3"/>
            </w:pPr>
            <w:r>
              <w:t>11/12/22</w:t>
            </w:r>
          </w:p>
          <w:p w14:paraId="2DB817BA" w14:textId="36412B2E" w:rsidR="00D62E01" w:rsidRPr="00D60069" w:rsidRDefault="003334EA">
            <w:pPr>
              <w:pStyle w:val="Heading3"/>
            </w:pPr>
            <w:r>
              <w:t>2:30 PM</w:t>
            </w:r>
          </w:p>
          <w:p w14:paraId="0A72FEE9" w14:textId="014F1D1D" w:rsidR="002B2D13" w:rsidRPr="00D60069" w:rsidRDefault="003334EA" w:rsidP="00D62E01">
            <w:pPr>
              <w:pStyle w:val="Heading3"/>
            </w:pPr>
            <w:r>
              <w:t xml:space="preserve">Discord </w:t>
            </w:r>
          </w:p>
        </w:tc>
      </w:tr>
    </w:tbl>
    <w:tbl>
      <w:tblPr>
        <w:tblStyle w:val="PlainTable5"/>
        <w:tblW w:w="5000" w:type="pct"/>
        <w:tblCellMar>
          <w:top w:w="14" w:type="dxa"/>
          <w:left w:w="0" w:type="dxa"/>
          <w:bottom w:w="14" w:type="dxa"/>
          <w:right w:w="0" w:type="dxa"/>
        </w:tblCellMar>
        <w:tblLook w:val="0600" w:firstRow="0" w:lastRow="0" w:firstColumn="0" w:lastColumn="0" w:noHBand="1" w:noVBand="1"/>
        <w:tblDescription w:val="Layout table"/>
      </w:tblPr>
      <w:tblGrid>
        <w:gridCol w:w="1946"/>
        <w:gridCol w:w="3184"/>
        <w:gridCol w:w="1779"/>
        <w:gridCol w:w="3315"/>
      </w:tblGrid>
      <w:tr w:rsidR="002B2D13" w:rsidRPr="00D60069" w14:paraId="028D4A52" w14:textId="77777777" w:rsidTr="00E048B4">
        <w:sdt>
          <w:sdtPr>
            <w:id w:val="834805806"/>
            <w:placeholder>
              <w:docPart w:val="E6C3D15BA9E5B948A37DA1FB6E5BD289"/>
            </w:placeholder>
            <w:temporary/>
            <w:showingPlcHdr/>
            <w15:appearance w15:val="hidden"/>
          </w:sdtPr>
          <w:sdtContent>
            <w:tc>
              <w:tcPr>
                <w:tcW w:w="1946" w:type="dxa"/>
                <w:tcMar>
                  <w:top w:w="144" w:type="dxa"/>
                </w:tcMar>
              </w:tcPr>
              <w:p w14:paraId="26A761B2" w14:textId="77777777" w:rsidR="002B2D13" w:rsidRPr="00D60069" w:rsidRDefault="006344A8" w:rsidP="00D60069">
                <w:pPr>
                  <w:pStyle w:val="Heading2"/>
                  <w:spacing w:after="80"/>
                  <w:outlineLvl w:val="1"/>
                </w:pPr>
                <w:r w:rsidRPr="00D60069">
                  <w:t>Meeting called by:</w:t>
                </w:r>
              </w:p>
            </w:tc>
          </w:sdtContent>
        </w:sdt>
        <w:tc>
          <w:tcPr>
            <w:tcW w:w="3184" w:type="dxa"/>
            <w:tcMar>
              <w:top w:w="144" w:type="dxa"/>
            </w:tcMar>
          </w:tcPr>
          <w:p w14:paraId="7E5BBF9A" w14:textId="5262F159" w:rsidR="002B2D13" w:rsidRPr="00D60069" w:rsidRDefault="00822FA6" w:rsidP="00D60069">
            <w:pPr>
              <w:spacing w:after="80"/>
            </w:pPr>
            <w:proofErr w:type="spellStart"/>
            <w:r>
              <w:t>Vraj</w:t>
            </w:r>
            <w:proofErr w:type="spellEnd"/>
            <w:r>
              <w:t xml:space="preserve"> Shah</w:t>
            </w:r>
          </w:p>
        </w:tc>
        <w:tc>
          <w:tcPr>
            <w:tcW w:w="1779" w:type="dxa"/>
            <w:tcMar>
              <w:top w:w="144" w:type="dxa"/>
            </w:tcMar>
          </w:tcPr>
          <w:p w14:paraId="20D28443" w14:textId="77777777" w:rsidR="002B2D13" w:rsidRPr="00D60069" w:rsidRDefault="00000000" w:rsidP="00D60069">
            <w:pPr>
              <w:pStyle w:val="Heading2"/>
              <w:spacing w:after="80"/>
              <w:outlineLvl w:val="1"/>
            </w:pPr>
            <w:sdt>
              <w:sdtPr>
                <w:id w:val="-442851289"/>
                <w:placeholder>
                  <w:docPart w:val="D50AE6D396C8AF4097334ADD869EE71D"/>
                </w:placeholder>
                <w:temporary/>
                <w:showingPlcHdr/>
                <w15:appearance w15:val="hidden"/>
              </w:sdtPr>
              <w:sdtContent>
                <w:r w:rsidR="006344A8" w:rsidRPr="00D60069">
                  <w:t>Type of meeting:</w:t>
                </w:r>
              </w:sdtContent>
            </w:sdt>
          </w:p>
        </w:tc>
        <w:tc>
          <w:tcPr>
            <w:tcW w:w="3315" w:type="dxa"/>
            <w:tcMar>
              <w:top w:w="144" w:type="dxa"/>
            </w:tcMar>
          </w:tcPr>
          <w:p w14:paraId="4728C7FF" w14:textId="5DE15780" w:rsidR="002B2D13" w:rsidRPr="00D60069" w:rsidRDefault="00F41C14" w:rsidP="00D60069">
            <w:pPr>
              <w:spacing w:after="80"/>
            </w:pPr>
            <w:r>
              <w:t>Standup</w:t>
            </w:r>
          </w:p>
        </w:tc>
      </w:tr>
      <w:tr w:rsidR="002B2D13" w:rsidRPr="00D60069" w14:paraId="22AC331B" w14:textId="77777777" w:rsidTr="00E048B4">
        <w:sdt>
          <w:sdtPr>
            <w:id w:val="-906145096"/>
            <w:placeholder>
              <w:docPart w:val="B08148DFE5176C4DB781A972544F90EC"/>
            </w:placeholder>
            <w:temporary/>
            <w:showingPlcHdr/>
            <w15:appearance w15:val="hidden"/>
          </w:sdtPr>
          <w:sdtContent>
            <w:tc>
              <w:tcPr>
                <w:tcW w:w="1946" w:type="dxa"/>
              </w:tcPr>
              <w:p w14:paraId="0168E69D" w14:textId="77777777" w:rsidR="002B2D13" w:rsidRPr="00D60069" w:rsidRDefault="006344A8" w:rsidP="00D60069">
                <w:pPr>
                  <w:pStyle w:val="Heading2"/>
                  <w:spacing w:after="80"/>
                  <w:outlineLvl w:val="1"/>
                </w:pPr>
                <w:r w:rsidRPr="00D60069">
                  <w:t>Facilitator:</w:t>
                </w:r>
              </w:p>
            </w:tc>
          </w:sdtContent>
        </w:sdt>
        <w:tc>
          <w:tcPr>
            <w:tcW w:w="3184" w:type="dxa"/>
          </w:tcPr>
          <w:p w14:paraId="3063B8B4" w14:textId="1ECF9854" w:rsidR="002B2D13" w:rsidRPr="00D60069" w:rsidRDefault="00822FA6" w:rsidP="00D60069">
            <w:pPr>
              <w:spacing w:after="80"/>
            </w:pPr>
            <w:proofErr w:type="spellStart"/>
            <w:r>
              <w:t>Vraj</w:t>
            </w:r>
            <w:proofErr w:type="spellEnd"/>
            <w:r>
              <w:t xml:space="preserve"> Shah</w:t>
            </w:r>
          </w:p>
        </w:tc>
        <w:tc>
          <w:tcPr>
            <w:tcW w:w="1779" w:type="dxa"/>
          </w:tcPr>
          <w:p w14:paraId="7CB1AD8B" w14:textId="77777777" w:rsidR="002B2D13" w:rsidRPr="00D60069" w:rsidRDefault="00000000" w:rsidP="00D60069">
            <w:pPr>
              <w:pStyle w:val="Heading2"/>
              <w:spacing w:after="80"/>
              <w:outlineLvl w:val="1"/>
            </w:pPr>
            <w:sdt>
              <w:sdtPr>
                <w:id w:val="795647141"/>
                <w:placeholder>
                  <w:docPart w:val="E1373952180C2C40A1017A499A6A8A14"/>
                </w:placeholder>
                <w:temporary/>
                <w:showingPlcHdr/>
                <w15:appearance w15:val="hidden"/>
              </w:sdtPr>
              <w:sdtContent>
                <w:r w:rsidR="006344A8" w:rsidRPr="00D60069">
                  <w:t>Note taker:</w:t>
                </w:r>
              </w:sdtContent>
            </w:sdt>
          </w:p>
        </w:tc>
        <w:tc>
          <w:tcPr>
            <w:tcW w:w="3315" w:type="dxa"/>
          </w:tcPr>
          <w:p w14:paraId="475BAA97" w14:textId="2DC5064D" w:rsidR="002B2D13" w:rsidRPr="00D60069" w:rsidRDefault="00822FA6" w:rsidP="00D60069">
            <w:pPr>
              <w:spacing w:after="80"/>
            </w:pPr>
            <w:proofErr w:type="spellStart"/>
            <w:r>
              <w:t>Vraj</w:t>
            </w:r>
            <w:proofErr w:type="spellEnd"/>
            <w:r>
              <w:t xml:space="preserve"> Shah</w:t>
            </w:r>
          </w:p>
        </w:tc>
      </w:tr>
      <w:tr w:rsidR="002B2D13" w:rsidRPr="00D60069" w14:paraId="333D69C5" w14:textId="77777777" w:rsidTr="00E048B4">
        <w:tc>
          <w:tcPr>
            <w:tcW w:w="1946" w:type="dxa"/>
          </w:tcPr>
          <w:p w14:paraId="43315AE4" w14:textId="77777777" w:rsidR="002B2D13" w:rsidRPr="00D60069" w:rsidRDefault="00000000" w:rsidP="00D60069">
            <w:pPr>
              <w:pStyle w:val="Heading2"/>
              <w:spacing w:after="80"/>
              <w:outlineLvl w:val="1"/>
            </w:pPr>
            <w:sdt>
              <w:sdtPr>
                <w:id w:val="-1232768380"/>
                <w:placeholder>
                  <w:docPart w:val="26C6B59B7B0D9A4C93C1E0910DE9DBE1"/>
                </w:placeholder>
                <w:temporary/>
                <w:showingPlcHdr/>
                <w15:appearance w15:val="hidden"/>
              </w:sdtPr>
              <w:sdtContent>
                <w:r w:rsidR="006344A8" w:rsidRPr="00D60069">
                  <w:t>Timekeeper:</w:t>
                </w:r>
              </w:sdtContent>
            </w:sdt>
          </w:p>
        </w:tc>
        <w:tc>
          <w:tcPr>
            <w:tcW w:w="3184" w:type="dxa"/>
          </w:tcPr>
          <w:p w14:paraId="5778ACA0" w14:textId="4BA6D582" w:rsidR="002B2D13" w:rsidRPr="00D60069" w:rsidRDefault="00822FA6" w:rsidP="00D60069">
            <w:pPr>
              <w:spacing w:after="80"/>
            </w:pPr>
            <w:proofErr w:type="spellStart"/>
            <w:r>
              <w:t>Vraj</w:t>
            </w:r>
            <w:proofErr w:type="spellEnd"/>
            <w:r>
              <w:t xml:space="preserve"> Shah</w:t>
            </w:r>
          </w:p>
        </w:tc>
        <w:tc>
          <w:tcPr>
            <w:tcW w:w="1779" w:type="dxa"/>
          </w:tcPr>
          <w:p w14:paraId="4B83611F" w14:textId="77777777" w:rsidR="002B2D13" w:rsidRPr="00D60069" w:rsidRDefault="002B2D13" w:rsidP="00D60069">
            <w:pPr>
              <w:pStyle w:val="Heading2"/>
              <w:spacing w:after="80"/>
              <w:outlineLvl w:val="1"/>
            </w:pPr>
          </w:p>
        </w:tc>
        <w:tc>
          <w:tcPr>
            <w:tcW w:w="3315" w:type="dxa"/>
          </w:tcPr>
          <w:p w14:paraId="0A31CACA" w14:textId="77777777" w:rsidR="002B2D13" w:rsidRPr="00D60069" w:rsidRDefault="002B2D13" w:rsidP="00D60069">
            <w:pPr>
              <w:spacing w:after="80"/>
            </w:pPr>
          </w:p>
        </w:tc>
      </w:tr>
    </w:tbl>
    <w:tbl>
      <w:tblPr>
        <w:tblW w:w="5000" w:type="pct"/>
        <w:tblCellMar>
          <w:top w:w="14" w:type="dxa"/>
          <w:left w:w="0" w:type="dxa"/>
          <w:bottom w:w="14" w:type="dxa"/>
          <w:right w:w="0" w:type="dxa"/>
        </w:tblCellMar>
        <w:tblLook w:val="0000" w:firstRow="0" w:lastRow="0" w:firstColumn="0" w:lastColumn="0" w:noHBand="0" w:noVBand="0"/>
        <w:tblDescription w:val="Layout table"/>
      </w:tblPr>
      <w:tblGrid>
        <w:gridCol w:w="1980"/>
        <w:gridCol w:w="8244"/>
      </w:tblGrid>
      <w:tr w:rsidR="002B2D13" w:rsidRPr="00D60069" w14:paraId="09023A40" w14:textId="77777777" w:rsidTr="00E048B4">
        <w:tc>
          <w:tcPr>
            <w:tcW w:w="1980" w:type="dxa"/>
            <w:tcMar>
              <w:top w:w="144" w:type="dxa"/>
            </w:tcMar>
          </w:tcPr>
          <w:p w14:paraId="560F81DB" w14:textId="77777777" w:rsidR="002B2D13" w:rsidRPr="00D60069" w:rsidRDefault="00000000">
            <w:pPr>
              <w:pStyle w:val="Heading2"/>
            </w:pPr>
            <w:sdt>
              <w:sdtPr>
                <w:id w:val="1643469904"/>
                <w:placeholder>
                  <w:docPart w:val="8B3807FEA080B4469F332F210AFB90D6"/>
                </w:placeholder>
                <w:temporary/>
                <w:showingPlcHdr/>
                <w15:appearance w15:val="hidden"/>
              </w:sdtPr>
              <w:sdtContent>
                <w:r w:rsidR="006344A8" w:rsidRPr="00D60069">
                  <w:t>Attendees:</w:t>
                </w:r>
              </w:sdtContent>
            </w:sdt>
          </w:p>
        </w:tc>
        <w:tc>
          <w:tcPr>
            <w:tcW w:w="8244" w:type="dxa"/>
            <w:tcMar>
              <w:top w:w="144" w:type="dxa"/>
            </w:tcMar>
          </w:tcPr>
          <w:p w14:paraId="2BF59FDA" w14:textId="689945E6" w:rsidR="002B2D13" w:rsidRPr="00D60069" w:rsidRDefault="00822FA6" w:rsidP="00D62E01">
            <w:proofErr w:type="spellStart"/>
            <w:r>
              <w:t>Vraj</w:t>
            </w:r>
            <w:proofErr w:type="spellEnd"/>
            <w:r>
              <w:t xml:space="preserve"> Shah, </w:t>
            </w:r>
            <w:r w:rsidR="00265B75">
              <w:t xml:space="preserve">Isaiah Bartlett, Nicholas </w:t>
            </w:r>
            <w:proofErr w:type="spellStart"/>
            <w:r w:rsidR="00265B75">
              <w:t>Digioia</w:t>
            </w:r>
            <w:proofErr w:type="spellEnd"/>
            <w:r w:rsidR="00265B75">
              <w:t>-Celentano</w:t>
            </w:r>
          </w:p>
        </w:tc>
      </w:tr>
      <w:tr w:rsidR="002B2D13" w:rsidRPr="00D60069" w14:paraId="38110678" w14:textId="77777777" w:rsidTr="00E048B4">
        <w:tc>
          <w:tcPr>
            <w:tcW w:w="1980" w:type="dxa"/>
          </w:tcPr>
          <w:p w14:paraId="35816ABD" w14:textId="77777777" w:rsidR="002B2D13" w:rsidRPr="00D60069" w:rsidRDefault="00000000">
            <w:pPr>
              <w:pStyle w:val="Heading2"/>
            </w:pPr>
            <w:sdt>
              <w:sdtPr>
                <w:id w:val="-1255275818"/>
                <w:placeholder>
                  <w:docPart w:val="10AB1E6C3E5F064D876D570AA0941D0D"/>
                </w:placeholder>
                <w:temporary/>
                <w:showingPlcHdr/>
                <w15:appearance w15:val="hidden"/>
              </w:sdtPr>
              <w:sdtContent>
                <w:r w:rsidR="006344A8" w:rsidRPr="00D60069">
                  <w:t>Please read:</w:t>
                </w:r>
              </w:sdtContent>
            </w:sdt>
          </w:p>
        </w:tc>
        <w:tc>
          <w:tcPr>
            <w:tcW w:w="8244" w:type="dxa"/>
          </w:tcPr>
          <w:p w14:paraId="40E8A50F" w14:textId="05625E90" w:rsidR="002B2D13" w:rsidRPr="00D60069" w:rsidRDefault="00822FA6">
            <w:r>
              <w:t>N/A</w:t>
            </w:r>
          </w:p>
        </w:tc>
      </w:tr>
      <w:tr w:rsidR="002B2D13" w:rsidRPr="00D60069" w14:paraId="095644B6" w14:textId="77777777" w:rsidTr="00E048B4">
        <w:tc>
          <w:tcPr>
            <w:tcW w:w="1980" w:type="dxa"/>
          </w:tcPr>
          <w:p w14:paraId="0031F128" w14:textId="77777777" w:rsidR="002B2D13" w:rsidRPr="00D60069" w:rsidRDefault="00000000">
            <w:pPr>
              <w:pStyle w:val="Heading2"/>
            </w:pPr>
            <w:sdt>
              <w:sdtPr>
                <w:id w:val="681237791"/>
                <w:placeholder>
                  <w:docPart w:val="20A231D271785C4B9AAC6F6D8159E541"/>
                </w:placeholder>
                <w:temporary/>
                <w:showingPlcHdr/>
                <w15:appearance w15:val="hidden"/>
              </w:sdtPr>
              <w:sdtContent>
                <w:r w:rsidR="006344A8" w:rsidRPr="00D60069">
                  <w:t>Please bring:</w:t>
                </w:r>
              </w:sdtContent>
            </w:sdt>
          </w:p>
        </w:tc>
        <w:tc>
          <w:tcPr>
            <w:tcW w:w="8244" w:type="dxa"/>
          </w:tcPr>
          <w:p w14:paraId="16FD2A8E" w14:textId="0CD341EB" w:rsidR="002B2D13" w:rsidRPr="00D60069" w:rsidRDefault="00822FA6" w:rsidP="00D62E01">
            <w:r>
              <w:t>N/A</w:t>
            </w:r>
          </w:p>
        </w:tc>
      </w:tr>
    </w:tbl>
    <w:sdt>
      <w:sdtPr>
        <w:id w:val="-2901889"/>
        <w:placeholder>
          <w:docPart w:val="206418D5918E9040B89CF397B1165928"/>
        </w:placeholder>
        <w:temporary/>
        <w:showingPlcHdr/>
        <w15:appearance w15:val="hidden"/>
      </w:sdtPr>
      <w:sdtContent>
        <w:p w14:paraId="4D96A1A9" w14:textId="77777777" w:rsidR="002B2D13" w:rsidRPr="00D60069" w:rsidRDefault="006344A8">
          <w:pPr>
            <w:pStyle w:val="Heading1"/>
          </w:pPr>
          <w:r w:rsidRPr="00D60069">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2B2D13" w:rsidRPr="00D60069" w14:paraId="45DC3FEC" w14:textId="77777777" w:rsidTr="00D62E01">
        <w:tc>
          <w:tcPr>
            <w:tcW w:w="1620" w:type="dxa"/>
          </w:tcPr>
          <w:bookmarkStart w:id="0" w:name="MinuteItems"/>
          <w:bookmarkStart w:id="1" w:name="MinuteTopicSection"/>
          <w:bookmarkEnd w:id="0"/>
          <w:p w14:paraId="26C4AE7D" w14:textId="77777777" w:rsidR="002B2D13" w:rsidRPr="00D60069" w:rsidRDefault="00000000">
            <w:pPr>
              <w:pStyle w:val="Heading2"/>
            </w:pPr>
            <w:sdt>
              <w:sdtPr>
                <w:id w:val="90904773"/>
                <w:placeholder>
                  <w:docPart w:val="8E76066C38F78343AFFAF9F9649DE208"/>
                </w:placeholder>
                <w:temporary/>
                <w:showingPlcHdr/>
                <w15:appearance w15:val="hidden"/>
              </w:sdtPr>
              <w:sdtContent>
                <w:r w:rsidR="006344A8" w:rsidRPr="00D60069">
                  <w:t>Agenda item:</w:t>
                </w:r>
              </w:sdtContent>
            </w:sdt>
          </w:p>
        </w:tc>
        <w:tc>
          <w:tcPr>
            <w:tcW w:w="4970" w:type="dxa"/>
          </w:tcPr>
          <w:p w14:paraId="6266B225" w14:textId="52809FC6" w:rsidR="002B2D13" w:rsidRPr="00D60069" w:rsidRDefault="00F41C14">
            <w:r>
              <w:t xml:space="preserve">Figure out what we </w:t>
            </w:r>
            <w:proofErr w:type="gramStart"/>
            <w:r>
              <w:t>have to</w:t>
            </w:r>
            <w:proofErr w:type="gramEnd"/>
            <w:r>
              <w:t xml:space="preserve"> complete</w:t>
            </w:r>
          </w:p>
        </w:tc>
        <w:tc>
          <w:tcPr>
            <w:tcW w:w="1324" w:type="dxa"/>
          </w:tcPr>
          <w:p w14:paraId="18CD3340" w14:textId="77777777" w:rsidR="002B2D13" w:rsidRPr="00D60069" w:rsidRDefault="00000000">
            <w:pPr>
              <w:pStyle w:val="Heading2"/>
            </w:pPr>
            <w:sdt>
              <w:sdtPr>
                <w:id w:val="1737199064"/>
                <w:placeholder>
                  <w:docPart w:val="A532809B01E6B64382EFDEFE4573143A"/>
                </w:placeholder>
                <w:temporary/>
                <w:showingPlcHdr/>
                <w15:appearance w15:val="hidden"/>
              </w:sdtPr>
              <w:sdtContent>
                <w:r w:rsidR="006344A8" w:rsidRPr="00D60069">
                  <w:t>Presenter:</w:t>
                </w:r>
              </w:sdtContent>
            </w:sdt>
          </w:p>
        </w:tc>
        <w:tc>
          <w:tcPr>
            <w:tcW w:w="2310" w:type="dxa"/>
          </w:tcPr>
          <w:p w14:paraId="1333D0C1" w14:textId="57CBA8CA" w:rsidR="002B2D13" w:rsidRPr="00D60069" w:rsidRDefault="00F41C14">
            <w:proofErr w:type="spellStart"/>
            <w:r>
              <w:t>Vraj</w:t>
            </w:r>
            <w:proofErr w:type="spellEnd"/>
            <w:r>
              <w:t xml:space="preserve"> Shah</w:t>
            </w:r>
          </w:p>
        </w:tc>
      </w:tr>
    </w:tbl>
    <w:p w14:paraId="2D8D2956" w14:textId="77777777" w:rsidR="002B2D13" w:rsidRPr="00D60069" w:rsidRDefault="00000000">
      <w:pPr>
        <w:pStyle w:val="Heading4"/>
      </w:pPr>
      <w:sdt>
        <w:sdtPr>
          <w:id w:val="-391195506"/>
          <w:placeholder>
            <w:docPart w:val="1263C0257C781D46897D3208F9C0E3E5"/>
          </w:placeholder>
          <w:temporary/>
          <w:showingPlcHdr/>
          <w15:appearance w15:val="hidden"/>
        </w:sdtPr>
        <w:sdtContent>
          <w:r w:rsidR="006344A8" w:rsidRPr="00D60069">
            <w:t>Discussion:</w:t>
          </w:r>
        </w:sdtContent>
      </w:sdt>
    </w:p>
    <w:p w14:paraId="1B779199" w14:textId="7A848DAA" w:rsidR="002B2D13" w:rsidRPr="00D60069" w:rsidRDefault="00AA1B88">
      <w:r>
        <w:t>W</w:t>
      </w:r>
      <w:r w:rsidR="004130BC">
        <w:t>hat is the point of these meetings? What do we have to do in these meetings? What are we going to do next? What do we have to work on by the next meeting?</w:t>
      </w:r>
    </w:p>
    <w:p w14:paraId="55196DC0" w14:textId="77777777" w:rsidR="002B2D13" w:rsidRPr="00D60069" w:rsidRDefault="00000000">
      <w:pPr>
        <w:pStyle w:val="Heading4"/>
      </w:pPr>
      <w:sdt>
        <w:sdtPr>
          <w:id w:val="1574465788"/>
          <w:placeholder>
            <w:docPart w:val="5E24A527DD121F449CCC034C7CAAA99C"/>
          </w:placeholder>
          <w:temporary/>
          <w:showingPlcHdr/>
          <w15:appearance w15:val="hidden"/>
        </w:sdtPr>
        <w:sdtContent>
          <w:r w:rsidR="006344A8" w:rsidRPr="00D60069">
            <w:t>Conclusions:</w:t>
          </w:r>
        </w:sdtContent>
      </w:sdt>
    </w:p>
    <w:p w14:paraId="4B94506A" w14:textId="28189213" w:rsidR="002B2D13" w:rsidRPr="00D60069" w:rsidRDefault="004130BC">
      <w:r>
        <w:t>In this meeting we familiarized ourselves with what we must do for this project</w:t>
      </w:r>
      <w:r w:rsidR="00AA1B88">
        <w:t xml:space="preserve">, what these meetings are for and </w:t>
      </w:r>
      <w:r>
        <w:t xml:space="preserve">what we are going to do next. We discussed that we are going to create a google slides where we are going to keep track of the work we are doing in the class and in the process create a presentation for the demo. To demo our application, we are going to create a Figma to show the class how the website should be designed for the best user experience. </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2B2D13" w:rsidRPr="00D60069" w14:paraId="3946CA51" w14:textId="77777777" w:rsidTr="001E0877">
        <w:trPr>
          <w:tblHeader/>
        </w:trPr>
        <w:tc>
          <w:tcPr>
            <w:tcW w:w="5310" w:type="dxa"/>
            <w:vAlign w:val="bottom"/>
          </w:tcPr>
          <w:bookmarkStart w:id="2" w:name="MinuteDiscussion"/>
          <w:bookmarkStart w:id="3" w:name="MinuteActionItems"/>
          <w:bookmarkEnd w:id="2"/>
          <w:bookmarkEnd w:id="3"/>
          <w:p w14:paraId="13DDE168" w14:textId="77777777" w:rsidR="002B2D13" w:rsidRPr="00D60069" w:rsidRDefault="00000000" w:rsidP="00D60069">
            <w:pPr>
              <w:pStyle w:val="Heading2"/>
              <w:spacing w:after="80"/>
              <w:outlineLvl w:val="1"/>
            </w:pPr>
            <w:sdt>
              <w:sdtPr>
                <w:id w:val="-1717032099"/>
                <w:placeholder>
                  <w:docPart w:val="F4F5A2EF16557B4A879225DD6A937DE5"/>
                </w:placeholder>
                <w:temporary/>
                <w:showingPlcHdr/>
                <w15:appearance w15:val="hidden"/>
              </w:sdtPr>
              <w:sdtContent>
                <w:r w:rsidR="006344A8" w:rsidRPr="00D60069">
                  <w:t>Action items</w:t>
                </w:r>
              </w:sdtContent>
            </w:sdt>
          </w:p>
        </w:tc>
        <w:bookmarkStart w:id="4" w:name="MinutePersonResponsible"/>
        <w:bookmarkEnd w:id="4"/>
        <w:tc>
          <w:tcPr>
            <w:tcW w:w="3060" w:type="dxa"/>
            <w:vAlign w:val="bottom"/>
          </w:tcPr>
          <w:p w14:paraId="421CFFAA" w14:textId="77777777" w:rsidR="002B2D13" w:rsidRPr="00D60069" w:rsidRDefault="00000000" w:rsidP="00D60069">
            <w:pPr>
              <w:pStyle w:val="Heading2"/>
              <w:spacing w:after="80"/>
              <w:outlineLvl w:val="1"/>
            </w:pPr>
            <w:sdt>
              <w:sdtPr>
                <w:id w:val="-319821758"/>
                <w:placeholder>
                  <w:docPart w:val="22EF184B1572A646B0CDA743A838C0D4"/>
                </w:placeholder>
                <w:temporary/>
                <w:showingPlcHdr/>
                <w15:appearance w15:val="hidden"/>
              </w:sdtPr>
              <w:sdtContent>
                <w:r w:rsidR="006344A8" w:rsidRPr="00D60069">
                  <w:t>Person responsible</w:t>
                </w:r>
              </w:sdtContent>
            </w:sdt>
          </w:p>
        </w:tc>
        <w:bookmarkStart w:id="5" w:name="MinuteDeadline"/>
        <w:bookmarkEnd w:id="5"/>
        <w:tc>
          <w:tcPr>
            <w:tcW w:w="1854" w:type="dxa"/>
            <w:vAlign w:val="bottom"/>
          </w:tcPr>
          <w:p w14:paraId="6D88EF07" w14:textId="77777777" w:rsidR="002B2D13" w:rsidRPr="00D60069" w:rsidRDefault="00000000" w:rsidP="00D60069">
            <w:pPr>
              <w:pStyle w:val="Heading2"/>
              <w:spacing w:after="80"/>
              <w:outlineLvl w:val="1"/>
            </w:pPr>
            <w:sdt>
              <w:sdtPr>
                <w:id w:val="433413345"/>
                <w:placeholder>
                  <w:docPart w:val="F55986998376944788FD58F6F246AFBE"/>
                </w:placeholder>
                <w:temporary/>
                <w:showingPlcHdr/>
                <w15:appearance w15:val="hidden"/>
              </w:sdtPr>
              <w:sdtContent>
                <w:r w:rsidR="006344A8" w:rsidRPr="00D60069">
                  <w:t>Deadline</w:t>
                </w:r>
              </w:sdtContent>
            </w:sdt>
          </w:p>
        </w:tc>
      </w:tr>
      <w:tr w:rsidR="002B2D13" w:rsidRPr="00D60069" w14:paraId="4232874D" w14:textId="77777777" w:rsidTr="00D60069">
        <w:tc>
          <w:tcPr>
            <w:tcW w:w="5310" w:type="dxa"/>
          </w:tcPr>
          <w:p w14:paraId="6BCC591E" w14:textId="41FC5054" w:rsidR="002B2D13" w:rsidRPr="00D60069" w:rsidRDefault="00F41C14" w:rsidP="00D60069">
            <w:pPr>
              <w:pStyle w:val="ListBullet"/>
              <w:spacing w:after="80"/>
            </w:pPr>
            <w:r>
              <w:t>Create Google Slides</w:t>
            </w:r>
          </w:p>
        </w:tc>
        <w:tc>
          <w:tcPr>
            <w:tcW w:w="3060" w:type="dxa"/>
          </w:tcPr>
          <w:p w14:paraId="1983CFFB" w14:textId="354DF850" w:rsidR="002B2D13" w:rsidRPr="00D60069" w:rsidRDefault="00F41C14" w:rsidP="00D60069">
            <w:pPr>
              <w:spacing w:after="80"/>
            </w:pPr>
            <w:proofErr w:type="spellStart"/>
            <w:r>
              <w:t>Vraj</w:t>
            </w:r>
            <w:proofErr w:type="spellEnd"/>
            <w:r>
              <w:t xml:space="preserve"> / Isaiah / Nicholas</w:t>
            </w:r>
          </w:p>
        </w:tc>
        <w:tc>
          <w:tcPr>
            <w:tcW w:w="1854" w:type="dxa"/>
          </w:tcPr>
          <w:p w14:paraId="70CEA23A" w14:textId="57C002D4" w:rsidR="002B2D13" w:rsidRPr="00D60069" w:rsidRDefault="00F41C14" w:rsidP="00D60069">
            <w:pPr>
              <w:spacing w:after="80"/>
            </w:pPr>
            <w:r>
              <w:t>11/17/22</w:t>
            </w:r>
          </w:p>
        </w:tc>
      </w:tr>
      <w:tr w:rsidR="002B2D13" w:rsidRPr="00D60069" w14:paraId="44AD36B2" w14:textId="77777777" w:rsidTr="00D60069">
        <w:tc>
          <w:tcPr>
            <w:tcW w:w="5310" w:type="dxa"/>
          </w:tcPr>
          <w:p w14:paraId="277D751C" w14:textId="593E3CE8" w:rsidR="002B2D13" w:rsidRPr="00D60069" w:rsidRDefault="00F41C14" w:rsidP="00D60069">
            <w:pPr>
              <w:pStyle w:val="ListBullet"/>
              <w:spacing w:after="80"/>
            </w:pPr>
            <w:r>
              <w:t>Create Figma</w:t>
            </w:r>
            <w:r w:rsidR="004130BC">
              <w:t xml:space="preserve"> Board</w:t>
            </w:r>
          </w:p>
        </w:tc>
        <w:tc>
          <w:tcPr>
            <w:tcW w:w="3060" w:type="dxa"/>
          </w:tcPr>
          <w:p w14:paraId="13026860" w14:textId="08EBC6E0" w:rsidR="002B2D13" w:rsidRPr="00D60069" w:rsidRDefault="00F41C14" w:rsidP="00D60069">
            <w:pPr>
              <w:spacing w:after="80"/>
            </w:pPr>
            <w:proofErr w:type="spellStart"/>
            <w:r>
              <w:t>Vraj</w:t>
            </w:r>
            <w:proofErr w:type="spellEnd"/>
            <w:r>
              <w:t xml:space="preserve"> / Isaiah / Nicholas</w:t>
            </w:r>
          </w:p>
        </w:tc>
        <w:tc>
          <w:tcPr>
            <w:tcW w:w="1854" w:type="dxa"/>
          </w:tcPr>
          <w:p w14:paraId="5E6ADD00" w14:textId="1F984CC2" w:rsidR="002B2D13" w:rsidRPr="00D60069" w:rsidRDefault="00F41C14" w:rsidP="00D60069">
            <w:pPr>
              <w:spacing w:after="80"/>
            </w:pPr>
            <w:r>
              <w:t>11/17/22</w:t>
            </w:r>
          </w:p>
        </w:tc>
      </w:tr>
      <w:bookmarkEnd w:id="1"/>
    </w:tbl>
    <w:p w14:paraId="634BB0C6" w14:textId="09B55EBD" w:rsidR="002B2D13" w:rsidRPr="00D60069" w:rsidRDefault="002B2D13"/>
    <w:sectPr w:rsidR="002B2D13" w:rsidRPr="00D60069">
      <w:footerReference w:type="default" r:id="rId7"/>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7E867" w14:textId="77777777" w:rsidR="007754F8" w:rsidRDefault="007754F8">
      <w:pPr>
        <w:spacing w:before="0" w:after="0"/>
      </w:pPr>
      <w:r>
        <w:separator/>
      </w:r>
    </w:p>
  </w:endnote>
  <w:endnote w:type="continuationSeparator" w:id="0">
    <w:p w14:paraId="52F6D4AE" w14:textId="77777777" w:rsidR="007754F8" w:rsidRDefault="007754F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596814"/>
      <w:docPartObj>
        <w:docPartGallery w:val="Page Numbers (Bottom of Page)"/>
        <w:docPartUnique/>
      </w:docPartObj>
    </w:sdtPr>
    <w:sdtEndPr>
      <w:rPr>
        <w:noProof/>
      </w:rPr>
    </w:sdtEndPr>
    <w:sdtContent>
      <w:p w14:paraId="4A27106D" w14:textId="77777777" w:rsidR="002B2D13" w:rsidRDefault="006344A8">
        <w:pPr>
          <w:pStyle w:val="Footer"/>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1C219" w14:textId="77777777" w:rsidR="007754F8" w:rsidRDefault="007754F8">
      <w:pPr>
        <w:spacing w:before="0" w:after="0"/>
      </w:pPr>
      <w:r>
        <w:separator/>
      </w:r>
    </w:p>
  </w:footnote>
  <w:footnote w:type="continuationSeparator" w:id="0">
    <w:p w14:paraId="4DEBF05A" w14:textId="77777777" w:rsidR="007754F8" w:rsidRDefault="007754F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310C188"/>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60422FA"/>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96958749">
    <w:abstractNumId w:val="2"/>
  </w:num>
  <w:num w:numId="2" w16cid:durableId="224730613">
    <w:abstractNumId w:val="3"/>
  </w:num>
  <w:num w:numId="3" w16cid:durableId="961691764">
    <w:abstractNumId w:val="1"/>
  </w:num>
  <w:num w:numId="4" w16cid:durableId="1056052537">
    <w:abstractNumId w:val="0"/>
  </w:num>
  <w:num w:numId="5" w16cid:durableId="1760517684">
    <w:abstractNumId w:val="1"/>
    <w:lvlOverride w:ilvl="0">
      <w:startOverride w:val="1"/>
    </w:lvlOverride>
  </w:num>
  <w:num w:numId="6" w16cid:durableId="130970045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C46"/>
    <w:rsid w:val="001E0877"/>
    <w:rsid w:val="00265B75"/>
    <w:rsid w:val="002B2D13"/>
    <w:rsid w:val="003334EA"/>
    <w:rsid w:val="0034721D"/>
    <w:rsid w:val="003A18CB"/>
    <w:rsid w:val="003D5BF7"/>
    <w:rsid w:val="003F257D"/>
    <w:rsid w:val="004130BC"/>
    <w:rsid w:val="00416F1D"/>
    <w:rsid w:val="004C4EFC"/>
    <w:rsid w:val="005801C3"/>
    <w:rsid w:val="005A7328"/>
    <w:rsid w:val="006344A8"/>
    <w:rsid w:val="006A15FD"/>
    <w:rsid w:val="00734EEC"/>
    <w:rsid w:val="007754F8"/>
    <w:rsid w:val="007F04FA"/>
    <w:rsid w:val="00822FA6"/>
    <w:rsid w:val="00976719"/>
    <w:rsid w:val="00A44F3B"/>
    <w:rsid w:val="00AA1B88"/>
    <w:rsid w:val="00AC4C46"/>
    <w:rsid w:val="00B52314"/>
    <w:rsid w:val="00D60069"/>
    <w:rsid w:val="00D62E01"/>
    <w:rsid w:val="00D661EE"/>
    <w:rsid w:val="00E048B4"/>
    <w:rsid w:val="00F41C14"/>
    <w:rsid w:val="00F43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9A3DA8"/>
  <w15:docId w15:val="{A2803042-7198-0442-B4C6-AAAD9393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F7"/>
  </w:style>
  <w:style w:type="paragraph" w:styleId="Heading1">
    <w:name w:val="heading 1"/>
    <w:basedOn w:val="Normal"/>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Heading2">
    <w:name w:val="heading 2"/>
    <w:basedOn w:val="Normal"/>
    <w:uiPriority w:val="9"/>
    <w:qFormat/>
    <w:pPr>
      <w:keepNext/>
      <w:outlineLvl w:val="1"/>
    </w:pPr>
    <w:rPr>
      <w:rFonts w:asciiTheme="majorHAnsi" w:eastAsiaTheme="majorEastAsia" w:hAnsiTheme="majorHAnsi" w:cs="Arial"/>
      <w:b/>
      <w:bCs/>
      <w:iCs/>
      <w:szCs w:val="28"/>
    </w:rPr>
  </w:style>
  <w:style w:type="paragraph" w:styleId="Heading3">
    <w:name w:val="heading 3"/>
    <w:basedOn w:val="Normal"/>
    <w:uiPriority w:val="9"/>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17392">
      <w:bodyDiv w:val="1"/>
      <w:marLeft w:val="0"/>
      <w:marRight w:val="0"/>
      <w:marTop w:val="0"/>
      <w:marBottom w:val="0"/>
      <w:divBdr>
        <w:top w:val="none" w:sz="0" w:space="0" w:color="auto"/>
        <w:left w:val="none" w:sz="0" w:space="0" w:color="auto"/>
        <w:bottom w:val="none" w:sz="0" w:space="0" w:color="auto"/>
        <w:right w:val="none" w:sz="0" w:space="0" w:color="auto"/>
      </w:divBdr>
      <w:divsChild>
        <w:div w:id="434057132">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raj/Desktop/njit/YWCC307/Meeting%20Minutes%2011_8_22%20-%2011_14_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C3D15BA9E5B948A37DA1FB6E5BD289"/>
        <w:category>
          <w:name w:val="General"/>
          <w:gallery w:val="placeholder"/>
        </w:category>
        <w:types>
          <w:type w:val="bbPlcHdr"/>
        </w:types>
        <w:behaviors>
          <w:behavior w:val="content"/>
        </w:behaviors>
        <w:guid w:val="{F0B626B4-A45C-2C49-B506-E6E8E3C2A85A}"/>
      </w:docPartPr>
      <w:docPartBody>
        <w:p w:rsidR="00000000" w:rsidRDefault="00000000">
          <w:pPr>
            <w:pStyle w:val="E6C3D15BA9E5B948A37DA1FB6E5BD289"/>
          </w:pPr>
          <w:r w:rsidRPr="00E048B4">
            <w:t>Meeting called by:</w:t>
          </w:r>
        </w:p>
      </w:docPartBody>
    </w:docPart>
    <w:docPart>
      <w:docPartPr>
        <w:name w:val="D50AE6D396C8AF4097334ADD869EE71D"/>
        <w:category>
          <w:name w:val="General"/>
          <w:gallery w:val="placeholder"/>
        </w:category>
        <w:types>
          <w:type w:val="bbPlcHdr"/>
        </w:types>
        <w:behaviors>
          <w:behavior w:val="content"/>
        </w:behaviors>
        <w:guid w:val="{19B23A19-A29D-AF42-84B4-A9E9C12D439C}"/>
      </w:docPartPr>
      <w:docPartBody>
        <w:p w:rsidR="00000000" w:rsidRDefault="00000000">
          <w:pPr>
            <w:pStyle w:val="D50AE6D396C8AF4097334ADD869EE71D"/>
          </w:pPr>
          <w:r w:rsidRPr="00E048B4">
            <w:t>Type of meeting:</w:t>
          </w:r>
        </w:p>
      </w:docPartBody>
    </w:docPart>
    <w:docPart>
      <w:docPartPr>
        <w:name w:val="B08148DFE5176C4DB781A972544F90EC"/>
        <w:category>
          <w:name w:val="General"/>
          <w:gallery w:val="placeholder"/>
        </w:category>
        <w:types>
          <w:type w:val="bbPlcHdr"/>
        </w:types>
        <w:behaviors>
          <w:behavior w:val="content"/>
        </w:behaviors>
        <w:guid w:val="{171790AE-8761-7E45-B1E5-21F7ACC075C8}"/>
      </w:docPartPr>
      <w:docPartBody>
        <w:p w:rsidR="00000000" w:rsidRDefault="00000000">
          <w:pPr>
            <w:pStyle w:val="B08148DFE5176C4DB781A972544F90EC"/>
          </w:pPr>
          <w:r w:rsidRPr="00E048B4">
            <w:t>Facilitator:</w:t>
          </w:r>
        </w:p>
      </w:docPartBody>
    </w:docPart>
    <w:docPart>
      <w:docPartPr>
        <w:name w:val="E1373952180C2C40A1017A499A6A8A14"/>
        <w:category>
          <w:name w:val="General"/>
          <w:gallery w:val="placeholder"/>
        </w:category>
        <w:types>
          <w:type w:val="bbPlcHdr"/>
        </w:types>
        <w:behaviors>
          <w:behavior w:val="content"/>
        </w:behaviors>
        <w:guid w:val="{284B64AD-85ED-104B-A9B8-9D554AA5268F}"/>
      </w:docPartPr>
      <w:docPartBody>
        <w:p w:rsidR="00000000" w:rsidRDefault="00000000">
          <w:pPr>
            <w:pStyle w:val="E1373952180C2C40A1017A499A6A8A14"/>
          </w:pPr>
          <w:r w:rsidRPr="00E048B4">
            <w:t>Note taker:</w:t>
          </w:r>
        </w:p>
      </w:docPartBody>
    </w:docPart>
    <w:docPart>
      <w:docPartPr>
        <w:name w:val="26C6B59B7B0D9A4C93C1E0910DE9DBE1"/>
        <w:category>
          <w:name w:val="General"/>
          <w:gallery w:val="placeholder"/>
        </w:category>
        <w:types>
          <w:type w:val="bbPlcHdr"/>
        </w:types>
        <w:behaviors>
          <w:behavior w:val="content"/>
        </w:behaviors>
        <w:guid w:val="{69FC46D7-4F6B-CB40-87AC-7418C2A54693}"/>
      </w:docPartPr>
      <w:docPartBody>
        <w:p w:rsidR="00000000" w:rsidRDefault="00000000">
          <w:pPr>
            <w:pStyle w:val="26C6B59B7B0D9A4C93C1E0910DE9DBE1"/>
          </w:pPr>
          <w:r w:rsidRPr="00E048B4">
            <w:t>Timekeeper:</w:t>
          </w:r>
        </w:p>
      </w:docPartBody>
    </w:docPart>
    <w:docPart>
      <w:docPartPr>
        <w:name w:val="8B3807FEA080B4469F332F210AFB90D6"/>
        <w:category>
          <w:name w:val="General"/>
          <w:gallery w:val="placeholder"/>
        </w:category>
        <w:types>
          <w:type w:val="bbPlcHdr"/>
        </w:types>
        <w:behaviors>
          <w:behavior w:val="content"/>
        </w:behaviors>
        <w:guid w:val="{AC4A2952-36DC-6D4A-8B93-0137E8CC5C08}"/>
      </w:docPartPr>
      <w:docPartBody>
        <w:p w:rsidR="00000000" w:rsidRDefault="00000000">
          <w:pPr>
            <w:pStyle w:val="8B3807FEA080B4469F332F210AFB90D6"/>
          </w:pPr>
          <w:r>
            <w:t>Attendees:</w:t>
          </w:r>
        </w:p>
      </w:docPartBody>
    </w:docPart>
    <w:docPart>
      <w:docPartPr>
        <w:name w:val="10AB1E6C3E5F064D876D570AA0941D0D"/>
        <w:category>
          <w:name w:val="General"/>
          <w:gallery w:val="placeholder"/>
        </w:category>
        <w:types>
          <w:type w:val="bbPlcHdr"/>
        </w:types>
        <w:behaviors>
          <w:behavior w:val="content"/>
        </w:behaviors>
        <w:guid w:val="{199D5910-A24B-284E-875C-8058A0EF0F7E}"/>
      </w:docPartPr>
      <w:docPartBody>
        <w:p w:rsidR="00000000" w:rsidRDefault="00000000">
          <w:pPr>
            <w:pStyle w:val="10AB1E6C3E5F064D876D570AA0941D0D"/>
          </w:pPr>
          <w:r>
            <w:t>Please read:</w:t>
          </w:r>
        </w:p>
      </w:docPartBody>
    </w:docPart>
    <w:docPart>
      <w:docPartPr>
        <w:name w:val="20A231D271785C4B9AAC6F6D8159E541"/>
        <w:category>
          <w:name w:val="General"/>
          <w:gallery w:val="placeholder"/>
        </w:category>
        <w:types>
          <w:type w:val="bbPlcHdr"/>
        </w:types>
        <w:behaviors>
          <w:behavior w:val="content"/>
        </w:behaviors>
        <w:guid w:val="{69267B4D-B8FB-0942-9EDF-6E5CBA8AE53F}"/>
      </w:docPartPr>
      <w:docPartBody>
        <w:p w:rsidR="00000000" w:rsidRDefault="00000000">
          <w:pPr>
            <w:pStyle w:val="20A231D271785C4B9AAC6F6D8159E541"/>
          </w:pPr>
          <w:r>
            <w:t>Please bring:</w:t>
          </w:r>
        </w:p>
      </w:docPartBody>
    </w:docPart>
    <w:docPart>
      <w:docPartPr>
        <w:name w:val="206418D5918E9040B89CF397B1165928"/>
        <w:category>
          <w:name w:val="General"/>
          <w:gallery w:val="placeholder"/>
        </w:category>
        <w:types>
          <w:type w:val="bbPlcHdr"/>
        </w:types>
        <w:behaviors>
          <w:behavior w:val="content"/>
        </w:behaviors>
        <w:guid w:val="{6145B0B6-5B93-0347-A49A-60F39639FFB1}"/>
      </w:docPartPr>
      <w:docPartBody>
        <w:p w:rsidR="00000000" w:rsidRDefault="00000000">
          <w:pPr>
            <w:pStyle w:val="206418D5918E9040B89CF397B1165928"/>
          </w:pPr>
          <w:r>
            <w:t>Minutes</w:t>
          </w:r>
        </w:p>
      </w:docPartBody>
    </w:docPart>
    <w:docPart>
      <w:docPartPr>
        <w:name w:val="8E76066C38F78343AFFAF9F9649DE208"/>
        <w:category>
          <w:name w:val="General"/>
          <w:gallery w:val="placeholder"/>
        </w:category>
        <w:types>
          <w:type w:val="bbPlcHdr"/>
        </w:types>
        <w:behaviors>
          <w:behavior w:val="content"/>
        </w:behaviors>
        <w:guid w:val="{017FEF75-A191-7A4B-BFF8-8E2BBC6D003E}"/>
      </w:docPartPr>
      <w:docPartBody>
        <w:p w:rsidR="00000000" w:rsidRDefault="00000000">
          <w:pPr>
            <w:pStyle w:val="8E76066C38F78343AFFAF9F9649DE208"/>
          </w:pPr>
          <w:r>
            <w:t>Agenda item:</w:t>
          </w:r>
        </w:p>
      </w:docPartBody>
    </w:docPart>
    <w:docPart>
      <w:docPartPr>
        <w:name w:val="A532809B01E6B64382EFDEFE4573143A"/>
        <w:category>
          <w:name w:val="General"/>
          <w:gallery w:val="placeholder"/>
        </w:category>
        <w:types>
          <w:type w:val="bbPlcHdr"/>
        </w:types>
        <w:behaviors>
          <w:behavior w:val="content"/>
        </w:behaviors>
        <w:guid w:val="{B7F73895-3716-2143-94D0-C226C5E48441}"/>
      </w:docPartPr>
      <w:docPartBody>
        <w:p w:rsidR="00000000" w:rsidRDefault="00000000">
          <w:pPr>
            <w:pStyle w:val="A532809B01E6B64382EFDEFE4573143A"/>
          </w:pPr>
          <w:r>
            <w:t>Presenter:</w:t>
          </w:r>
        </w:p>
      </w:docPartBody>
    </w:docPart>
    <w:docPart>
      <w:docPartPr>
        <w:name w:val="1263C0257C781D46897D3208F9C0E3E5"/>
        <w:category>
          <w:name w:val="General"/>
          <w:gallery w:val="placeholder"/>
        </w:category>
        <w:types>
          <w:type w:val="bbPlcHdr"/>
        </w:types>
        <w:behaviors>
          <w:behavior w:val="content"/>
        </w:behaviors>
        <w:guid w:val="{80EA9914-9DA9-7743-8DF5-57FD270DE643}"/>
      </w:docPartPr>
      <w:docPartBody>
        <w:p w:rsidR="00000000" w:rsidRDefault="00000000">
          <w:pPr>
            <w:pStyle w:val="1263C0257C781D46897D3208F9C0E3E5"/>
          </w:pPr>
          <w:r>
            <w:t>Discussion:</w:t>
          </w:r>
        </w:p>
      </w:docPartBody>
    </w:docPart>
    <w:docPart>
      <w:docPartPr>
        <w:name w:val="5E24A527DD121F449CCC034C7CAAA99C"/>
        <w:category>
          <w:name w:val="General"/>
          <w:gallery w:val="placeholder"/>
        </w:category>
        <w:types>
          <w:type w:val="bbPlcHdr"/>
        </w:types>
        <w:behaviors>
          <w:behavior w:val="content"/>
        </w:behaviors>
        <w:guid w:val="{4E210C1B-1BAF-7546-88D9-984A3EBAE5BA}"/>
      </w:docPartPr>
      <w:docPartBody>
        <w:p w:rsidR="00000000" w:rsidRDefault="00000000">
          <w:pPr>
            <w:pStyle w:val="5E24A527DD121F449CCC034C7CAAA99C"/>
          </w:pPr>
          <w:r>
            <w:t>Conclusions:</w:t>
          </w:r>
        </w:p>
      </w:docPartBody>
    </w:docPart>
    <w:docPart>
      <w:docPartPr>
        <w:name w:val="F4F5A2EF16557B4A879225DD6A937DE5"/>
        <w:category>
          <w:name w:val="General"/>
          <w:gallery w:val="placeholder"/>
        </w:category>
        <w:types>
          <w:type w:val="bbPlcHdr"/>
        </w:types>
        <w:behaviors>
          <w:behavior w:val="content"/>
        </w:behaviors>
        <w:guid w:val="{AE48102E-66B0-1948-9033-DE28032F2A17}"/>
      </w:docPartPr>
      <w:docPartBody>
        <w:p w:rsidR="00000000" w:rsidRDefault="00000000">
          <w:pPr>
            <w:pStyle w:val="F4F5A2EF16557B4A879225DD6A937DE5"/>
          </w:pPr>
          <w:r>
            <w:t>Action items</w:t>
          </w:r>
        </w:p>
      </w:docPartBody>
    </w:docPart>
    <w:docPart>
      <w:docPartPr>
        <w:name w:val="22EF184B1572A646B0CDA743A838C0D4"/>
        <w:category>
          <w:name w:val="General"/>
          <w:gallery w:val="placeholder"/>
        </w:category>
        <w:types>
          <w:type w:val="bbPlcHdr"/>
        </w:types>
        <w:behaviors>
          <w:behavior w:val="content"/>
        </w:behaviors>
        <w:guid w:val="{E40AAF90-F491-FC4B-B8A1-E34850AEDBB5}"/>
      </w:docPartPr>
      <w:docPartBody>
        <w:p w:rsidR="00000000" w:rsidRDefault="00000000">
          <w:pPr>
            <w:pStyle w:val="22EF184B1572A646B0CDA743A838C0D4"/>
          </w:pPr>
          <w:r>
            <w:t>Person responsible</w:t>
          </w:r>
        </w:p>
      </w:docPartBody>
    </w:docPart>
    <w:docPart>
      <w:docPartPr>
        <w:name w:val="F55986998376944788FD58F6F246AFBE"/>
        <w:category>
          <w:name w:val="General"/>
          <w:gallery w:val="placeholder"/>
        </w:category>
        <w:types>
          <w:type w:val="bbPlcHdr"/>
        </w:types>
        <w:behaviors>
          <w:behavior w:val="content"/>
        </w:behaviors>
        <w:guid w:val="{7C5CF91C-0B87-174D-8F7E-9996A01CD3C5}"/>
      </w:docPartPr>
      <w:docPartBody>
        <w:p w:rsidR="00000000" w:rsidRDefault="00000000">
          <w:pPr>
            <w:pStyle w:val="F55986998376944788FD58F6F246AFBE"/>
          </w:pPr>
          <w:r>
            <w:t>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E9"/>
    <w:rsid w:val="0049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D448C04FF9644BB8FAF238F13DC4EE">
    <w:name w:val="3FD448C04FF9644BB8FAF238F13DC4EE"/>
  </w:style>
  <w:style w:type="paragraph" w:customStyle="1" w:styleId="4650CB0677858A4D896869B662EB540A">
    <w:name w:val="4650CB0677858A4D896869B662EB540A"/>
  </w:style>
  <w:style w:type="paragraph" w:customStyle="1" w:styleId="E7682AB60195384E9C74C029F181DE78">
    <w:name w:val="E7682AB60195384E9C74C029F181DE78"/>
  </w:style>
  <w:style w:type="paragraph" w:customStyle="1" w:styleId="5083CBDAB4C3E848A88C8AF83EFCE81D">
    <w:name w:val="5083CBDAB4C3E848A88C8AF83EFCE81D"/>
  </w:style>
  <w:style w:type="paragraph" w:customStyle="1" w:styleId="E6C3D15BA9E5B948A37DA1FB6E5BD289">
    <w:name w:val="E6C3D15BA9E5B948A37DA1FB6E5BD289"/>
  </w:style>
  <w:style w:type="paragraph" w:customStyle="1" w:styleId="3894EE730BD38B45A726CCE878CAE585">
    <w:name w:val="3894EE730BD38B45A726CCE878CAE585"/>
  </w:style>
  <w:style w:type="paragraph" w:customStyle="1" w:styleId="D50AE6D396C8AF4097334ADD869EE71D">
    <w:name w:val="D50AE6D396C8AF4097334ADD869EE71D"/>
  </w:style>
  <w:style w:type="paragraph" w:customStyle="1" w:styleId="9403E6F45EDFAB4BB972771AE19C1627">
    <w:name w:val="9403E6F45EDFAB4BB972771AE19C1627"/>
  </w:style>
  <w:style w:type="paragraph" w:customStyle="1" w:styleId="B08148DFE5176C4DB781A972544F90EC">
    <w:name w:val="B08148DFE5176C4DB781A972544F90EC"/>
  </w:style>
  <w:style w:type="paragraph" w:customStyle="1" w:styleId="6B4C2D9E1CE7564AB6F718A00C6D6DFE">
    <w:name w:val="6B4C2D9E1CE7564AB6F718A00C6D6DFE"/>
  </w:style>
  <w:style w:type="paragraph" w:customStyle="1" w:styleId="E1373952180C2C40A1017A499A6A8A14">
    <w:name w:val="E1373952180C2C40A1017A499A6A8A14"/>
  </w:style>
  <w:style w:type="paragraph" w:customStyle="1" w:styleId="4261A5FF1A7AA14FA9E338C6AED91208">
    <w:name w:val="4261A5FF1A7AA14FA9E338C6AED91208"/>
  </w:style>
  <w:style w:type="paragraph" w:customStyle="1" w:styleId="26C6B59B7B0D9A4C93C1E0910DE9DBE1">
    <w:name w:val="26C6B59B7B0D9A4C93C1E0910DE9DBE1"/>
  </w:style>
  <w:style w:type="paragraph" w:customStyle="1" w:styleId="7B822C2EAE201048B348130EF6E73C2A">
    <w:name w:val="7B822C2EAE201048B348130EF6E73C2A"/>
  </w:style>
  <w:style w:type="paragraph" w:customStyle="1" w:styleId="8B3807FEA080B4469F332F210AFB90D6">
    <w:name w:val="8B3807FEA080B4469F332F210AFB90D6"/>
  </w:style>
  <w:style w:type="paragraph" w:customStyle="1" w:styleId="48CB544900D1724A8E04E2679800E905">
    <w:name w:val="48CB544900D1724A8E04E2679800E905"/>
  </w:style>
  <w:style w:type="paragraph" w:customStyle="1" w:styleId="10AB1E6C3E5F064D876D570AA0941D0D">
    <w:name w:val="10AB1E6C3E5F064D876D570AA0941D0D"/>
  </w:style>
  <w:style w:type="paragraph" w:customStyle="1" w:styleId="C6C0ECF119BC7048AEA663F514A23472">
    <w:name w:val="C6C0ECF119BC7048AEA663F514A23472"/>
  </w:style>
  <w:style w:type="paragraph" w:customStyle="1" w:styleId="20A231D271785C4B9AAC6F6D8159E541">
    <w:name w:val="20A231D271785C4B9AAC6F6D8159E541"/>
  </w:style>
  <w:style w:type="paragraph" w:customStyle="1" w:styleId="C0B8C7A15BFE0743AA765FB26B967BD4">
    <w:name w:val="C0B8C7A15BFE0743AA765FB26B967BD4"/>
  </w:style>
  <w:style w:type="paragraph" w:customStyle="1" w:styleId="206418D5918E9040B89CF397B1165928">
    <w:name w:val="206418D5918E9040B89CF397B1165928"/>
  </w:style>
  <w:style w:type="paragraph" w:customStyle="1" w:styleId="8E76066C38F78343AFFAF9F9649DE208">
    <w:name w:val="8E76066C38F78343AFFAF9F9649DE208"/>
  </w:style>
  <w:style w:type="paragraph" w:customStyle="1" w:styleId="E0111D6570E73E4C8E89922AFB58041B">
    <w:name w:val="E0111D6570E73E4C8E89922AFB58041B"/>
  </w:style>
  <w:style w:type="paragraph" w:customStyle="1" w:styleId="A532809B01E6B64382EFDEFE4573143A">
    <w:name w:val="A532809B01E6B64382EFDEFE4573143A"/>
  </w:style>
  <w:style w:type="paragraph" w:customStyle="1" w:styleId="45A746D65FA4274D9E2ACF89B60E0129">
    <w:name w:val="45A746D65FA4274D9E2ACF89B60E0129"/>
  </w:style>
  <w:style w:type="paragraph" w:customStyle="1" w:styleId="1263C0257C781D46897D3208F9C0E3E5">
    <w:name w:val="1263C0257C781D46897D3208F9C0E3E5"/>
  </w:style>
  <w:style w:type="paragraph" w:customStyle="1" w:styleId="EAC805D704ECD1418AA373B57114B199">
    <w:name w:val="EAC805D704ECD1418AA373B57114B199"/>
  </w:style>
  <w:style w:type="paragraph" w:customStyle="1" w:styleId="5E24A527DD121F449CCC034C7CAAA99C">
    <w:name w:val="5E24A527DD121F449CCC034C7CAAA99C"/>
  </w:style>
  <w:style w:type="paragraph" w:customStyle="1" w:styleId="372B335391FBA04182CACE23A51C726E">
    <w:name w:val="372B335391FBA04182CACE23A51C726E"/>
  </w:style>
  <w:style w:type="paragraph" w:customStyle="1" w:styleId="F4F5A2EF16557B4A879225DD6A937DE5">
    <w:name w:val="F4F5A2EF16557B4A879225DD6A937DE5"/>
  </w:style>
  <w:style w:type="paragraph" w:customStyle="1" w:styleId="22EF184B1572A646B0CDA743A838C0D4">
    <w:name w:val="22EF184B1572A646B0CDA743A838C0D4"/>
  </w:style>
  <w:style w:type="paragraph" w:customStyle="1" w:styleId="F55986998376944788FD58F6F246AFBE">
    <w:name w:val="F55986998376944788FD58F6F246AFBE"/>
  </w:style>
  <w:style w:type="paragraph" w:customStyle="1" w:styleId="B0538E50357D7541AE2302D722FAE819">
    <w:name w:val="B0538E50357D7541AE2302D722FAE819"/>
  </w:style>
  <w:style w:type="paragraph" w:customStyle="1" w:styleId="0CC106ECC5DEE942BE9E7863273EF4E1">
    <w:name w:val="0CC106ECC5DEE942BE9E7863273EF4E1"/>
  </w:style>
  <w:style w:type="paragraph" w:customStyle="1" w:styleId="1B3B7C1713500348AA13A2CA7D342931">
    <w:name w:val="1B3B7C1713500348AA13A2CA7D342931"/>
  </w:style>
  <w:style w:type="paragraph" w:customStyle="1" w:styleId="79FF56693813A548A85410999A93B578">
    <w:name w:val="79FF56693813A548A85410999A93B578"/>
  </w:style>
  <w:style w:type="paragraph" w:customStyle="1" w:styleId="F3CDF3BF59E56F4394C88B890EB99352">
    <w:name w:val="F3CDF3BF59E56F4394C88B890EB99352"/>
  </w:style>
  <w:style w:type="paragraph" w:customStyle="1" w:styleId="92AA2BEE6F1AA946823434F4A798C23E">
    <w:name w:val="92AA2BEE6F1AA946823434F4A798C23E"/>
  </w:style>
  <w:style w:type="paragraph" w:customStyle="1" w:styleId="DCFE611CDF1F3842B2FC1247AEE6A8FD">
    <w:name w:val="DCFE611CDF1F3842B2FC1247AEE6A8FD"/>
  </w:style>
  <w:style w:type="paragraph" w:customStyle="1" w:styleId="030AC76EDECD194B9E22073B577F825E">
    <w:name w:val="030AC76EDECD194B9E22073B577F825E"/>
  </w:style>
  <w:style w:type="paragraph" w:customStyle="1" w:styleId="F87EE87AB0FB8048A5FC76CAEA9A9A8B">
    <w:name w:val="F87EE87AB0FB8048A5FC76CAEA9A9A8B"/>
  </w:style>
  <w:style w:type="paragraph" w:customStyle="1" w:styleId="765E543CEFDAF145BD59DFDC3089C5E0">
    <w:name w:val="765E543CEFDAF145BD59DFDC3089C5E0"/>
  </w:style>
  <w:style w:type="paragraph" w:customStyle="1" w:styleId="6206A49C6572474E906EEF76082875FB">
    <w:name w:val="6206A49C6572474E906EEF76082875FB"/>
  </w:style>
  <w:style w:type="paragraph" w:customStyle="1" w:styleId="3530431865C96F45A0D5359A9CEE0DE5">
    <w:name w:val="3530431865C96F45A0D5359A9CEE0DE5"/>
  </w:style>
  <w:style w:type="paragraph" w:customStyle="1" w:styleId="0821D84D456594498AF3CC34B21F3064">
    <w:name w:val="0821D84D456594498AF3CC34B21F3064"/>
  </w:style>
  <w:style w:type="paragraph" w:customStyle="1" w:styleId="F94EE8D503ECA947909594226D2E05B9">
    <w:name w:val="F94EE8D503ECA947909594226D2E05B9"/>
  </w:style>
  <w:style w:type="paragraph" w:customStyle="1" w:styleId="4E7E1BA3E5565A4EB8406C0D3F9D7720">
    <w:name w:val="4E7E1BA3E5565A4EB8406C0D3F9D7720"/>
  </w:style>
  <w:style w:type="paragraph" w:customStyle="1" w:styleId="2A67A3A4B1FD934AA29B791003D38EF9">
    <w:name w:val="2A67A3A4B1FD934AA29B791003D38EF9"/>
  </w:style>
  <w:style w:type="paragraph" w:customStyle="1" w:styleId="D0CC987C716F16458A2DD8E29AE35829">
    <w:name w:val="D0CC987C716F16458A2DD8E29AE35829"/>
  </w:style>
  <w:style w:type="paragraph" w:customStyle="1" w:styleId="27B18AB84586604AB56909BBE969820D">
    <w:name w:val="27B18AB84586604AB56909BBE969820D"/>
  </w:style>
  <w:style w:type="paragraph" w:customStyle="1" w:styleId="5F694EDC808BCF42A94394F5303D491C">
    <w:name w:val="5F694EDC808BCF42A94394F5303D491C"/>
  </w:style>
  <w:style w:type="paragraph" w:customStyle="1" w:styleId="BCDD538A616C2246B52A6519FB904E68">
    <w:name w:val="BCDD538A616C2246B52A6519FB904E68"/>
  </w:style>
  <w:style w:type="paragraph" w:customStyle="1" w:styleId="E660E865A5D3514594D86203AB0A3D1E">
    <w:name w:val="E660E865A5D3514594D86203AB0A3D1E"/>
  </w:style>
  <w:style w:type="paragraph" w:customStyle="1" w:styleId="530300933544C84C9D895473A1C500E4">
    <w:name w:val="530300933544C84C9D895473A1C500E4"/>
  </w:style>
  <w:style w:type="paragraph" w:customStyle="1" w:styleId="D2C2153FBC28A24E8AB0BA77C8689324">
    <w:name w:val="D2C2153FBC28A24E8AB0BA77C8689324"/>
  </w:style>
  <w:style w:type="paragraph" w:customStyle="1" w:styleId="086FE3641F849149B0CBDCEC607D6D50">
    <w:name w:val="086FE3641F849149B0CBDCEC607D6D50"/>
  </w:style>
  <w:style w:type="paragraph" w:customStyle="1" w:styleId="2D75322F9420114CBD22B6EE1356D737">
    <w:name w:val="2D75322F9420114CBD22B6EE1356D737"/>
  </w:style>
  <w:style w:type="paragraph" w:customStyle="1" w:styleId="24C5B89160D9944E8BFD99C96D8109D1">
    <w:name w:val="24C5B89160D9944E8BFD99C96D8109D1"/>
  </w:style>
  <w:style w:type="paragraph" w:customStyle="1" w:styleId="111C35B192208B418F9EC52951C7DEE1">
    <w:name w:val="111C35B192208B418F9EC52951C7DEE1"/>
  </w:style>
  <w:style w:type="paragraph" w:customStyle="1" w:styleId="FC76AE056758654BA73AA006075C188D">
    <w:name w:val="FC76AE056758654BA73AA006075C188D"/>
  </w:style>
  <w:style w:type="paragraph" w:customStyle="1" w:styleId="BFCAEB906B7D3A48B2B7F2512B9AF947">
    <w:name w:val="BFCAEB906B7D3A48B2B7F2512B9AF947"/>
  </w:style>
  <w:style w:type="paragraph" w:customStyle="1" w:styleId="F76EEE3AF5588A42A035EA54B7C3582E">
    <w:name w:val="F76EEE3AF5588A42A035EA54B7C3582E"/>
  </w:style>
  <w:style w:type="paragraph" w:customStyle="1" w:styleId="6056963277AB6D47A4679DBA2E4462CA">
    <w:name w:val="6056963277AB6D47A4679DBA2E4462CA"/>
  </w:style>
  <w:style w:type="paragraph" w:customStyle="1" w:styleId="F84DB1DF732AFB4996BCE340DF00A736">
    <w:name w:val="F84DB1DF732AFB4996BCE340DF00A736"/>
  </w:style>
  <w:style w:type="paragraph" w:customStyle="1" w:styleId="F2E5EF93E37A904DBF0C58BA49E98B44">
    <w:name w:val="F2E5EF93E37A904DBF0C58BA49E98B44"/>
  </w:style>
  <w:style w:type="paragraph" w:customStyle="1" w:styleId="617FA2AED4E4184FA81804B9D0A61D16">
    <w:name w:val="617FA2AED4E4184FA81804B9D0A61D16"/>
  </w:style>
  <w:style w:type="paragraph" w:customStyle="1" w:styleId="BA7AF72918B91D4ABD1C7E1393468E77">
    <w:name w:val="BA7AF72918B91D4ABD1C7E1393468E77"/>
  </w:style>
  <w:style w:type="paragraph" w:customStyle="1" w:styleId="FD92D4C9A95FE14F8B6BD73464202578">
    <w:name w:val="FD92D4C9A95FE14F8B6BD73464202578"/>
  </w:style>
  <w:style w:type="paragraph" w:customStyle="1" w:styleId="139CA6EF7423FC42B4FB57AA9A324797">
    <w:name w:val="139CA6EF7423FC42B4FB57AA9A324797"/>
  </w:style>
  <w:style w:type="paragraph" w:customStyle="1" w:styleId="70A0494197180843A3861F204AAFC701">
    <w:name w:val="70A0494197180843A3861F204AAFC701"/>
  </w:style>
  <w:style w:type="paragraph" w:customStyle="1" w:styleId="B800E1B0E42ED34D806B70E8AE188C1F">
    <w:name w:val="B800E1B0E42ED34D806B70E8AE188C1F"/>
  </w:style>
  <w:style w:type="paragraph" w:customStyle="1" w:styleId="3FC3EE6D5CC8374C9000263C56060C46">
    <w:name w:val="3FC3EE6D5CC8374C9000263C56060C46"/>
  </w:style>
  <w:style w:type="paragraph" w:customStyle="1" w:styleId="8C2FC7469BB22F49B7C002FAAA4BC872">
    <w:name w:val="8C2FC7469BB22F49B7C002FAAA4BC872"/>
  </w:style>
  <w:style w:type="paragraph" w:customStyle="1" w:styleId="B82081AD18B7534AAAC0FD0A0BF7CC9A">
    <w:name w:val="B82081AD18B7534AAAC0FD0A0BF7CC9A"/>
  </w:style>
  <w:style w:type="paragraph" w:customStyle="1" w:styleId="3521BB95F879234DA18E0938A0A8AC0F">
    <w:name w:val="3521BB95F879234DA18E0938A0A8AC0F"/>
  </w:style>
  <w:style w:type="paragraph" w:customStyle="1" w:styleId="B1249F29D87E2A4184A36FDBCA679970">
    <w:name w:val="B1249F29D87E2A4184A36FDBCA679970"/>
  </w:style>
  <w:style w:type="paragraph" w:customStyle="1" w:styleId="982A4004DF48C74384B392D5D4AA2BB5">
    <w:name w:val="982A4004DF48C74384B392D5D4AA2BB5"/>
  </w:style>
  <w:style w:type="paragraph" w:customStyle="1" w:styleId="1D9073F547966D42826ECFAFFC3A09D4">
    <w:name w:val="1D9073F547966D42826ECFAFFC3A09D4"/>
  </w:style>
  <w:style w:type="paragraph" w:customStyle="1" w:styleId="59CEDF64C07DBB48B58157750097DBD3">
    <w:name w:val="59CEDF64C07DBB48B58157750097DBD3"/>
  </w:style>
  <w:style w:type="paragraph" w:customStyle="1" w:styleId="48988A9BE4CC0F49B2ABADEB9639EE25">
    <w:name w:val="48988A9BE4CC0F49B2ABADEB9639EE25"/>
  </w:style>
  <w:style w:type="paragraph" w:customStyle="1" w:styleId="575BC3F5FC9F2C41BBD0DADF3B8731F0">
    <w:name w:val="575BC3F5FC9F2C41BBD0DADF3B8731F0"/>
  </w:style>
  <w:style w:type="paragraph" w:customStyle="1" w:styleId="9920F3466BFFDD458F72A1FAB8AEC84D">
    <w:name w:val="9920F3466BFFDD458F72A1FAB8AEC84D"/>
  </w:style>
  <w:style w:type="paragraph" w:customStyle="1" w:styleId="6C9CBC09A44FC0409B6AE666C3A615B0">
    <w:name w:val="6C9CBC09A44FC0409B6AE666C3A615B0"/>
  </w:style>
  <w:style w:type="paragraph" w:customStyle="1" w:styleId="9D1E078568D20145A350D2203A29F1F1">
    <w:name w:val="9D1E078568D20145A350D2203A29F1F1"/>
  </w:style>
  <w:style w:type="paragraph" w:customStyle="1" w:styleId="8A93CEC58267784C995D7C4A245F37B5">
    <w:name w:val="8A93CEC58267784C995D7C4A245F37B5"/>
  </w:style>
  <w:style w:type="paragraph" w:customStyle="1" w:styleId="748EA597AED258448C7E0A1745FB4C15">
    <w:name w:val="748EA597AED258448C7E0A1745FB4C15"/>
  </w:style>
  <w:style w:type="paragraph" w:customStyle="1" w:styleId="8BDA48B9E2625542B87989F44D50826F">
    <w:name w:val="8BDA48B9E2625542B87989F44D5082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 11_8_22 - 11_14_22.dotx</Template>
  <TotalTime>11</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Shah, Vraj A</cp:lastModifiedBy>
  <cp:revision>12</cp:revision>
  <dcterms:created xsi:type="dcterms:W3CDTF">2022-11-14T22:18:00Z</dcterms:created>
  <dcterms:modified xsi:type="dcterms:W3CDTF">2022-11-14T22:31:00Z</dcterms:modified>
  <cp:version/>
</cp:coreProperties>
</file>