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2B2D13" w:rsidRPr="00D60069" w14:paraId="1B3AB8C3" w14:textId="77777777" w:rsidTr="001E0877">
        <w:tc>
          <w:tcPr>
            <w:tcW w:w="7650" w:type="dxa"/>
          </w:tcPr>
          <w:p w14:paraId="58F1890D" w14:textId="77777777" w:rsidR="002B2D13" w:rsidRPr="00D60069" w:rsidRDefault="00000000">
            <w:pPr>
              <w:pStyle w:val="Title"/>
            </w:pPr>
            <w:sdt>
              <w:sdtPr>
                <w:id w:val="-1086378735"/>
                <w:placeholder>
                  <w:docPart w:val="91EAF49912E34549B34FBD0ED5B3FDDF"/>
                </w:placeholder>
                <w:temporary/>
                <w:showingPlcHdr/>
                <w15:appearance w15:val="hidden"/>
              </w:sdtPr>
              <w:sdtContent>
                <w:r w:rsidR="006344A8" w:rsidRPr="00D60069">
                  <w:t>Team Meeting</w:t>
                </w:r>
              </w:sdtContent>
            </w:sdt>
          </w:p>
        </w:tc>
        <w:tc>
          <w:tcPr>
            <w:tcW w:w="2574" w:type="dxa"/>
            <w:vAlign w:val="bottom"/>
          </w:tcPr>
          <w:p w14:paraId="4523AB30" w14:textId="67EC4D11" w:rsidR="00D62E01" w:rsidRPr="00D60069" w:rsidRDefault="007107C2">
            <w:pPr>
              <w:pStyle w:val="Heading3"/>
            </w:pPr>
            <w:r>
              <w:t>12/02/22</w:t>
            </w:r>
          </w:p>
          <w:p w14:paraId="046B26C2" w14:textId="2256B6F4" w:rsidR="00D62E01" w:rsidRPr="00D60069" w:rsidRDefault="007107C2">
            <w:pPr>
              <w:pStyle w:val="Heading3"/>
            </w:pPr>
            <w:r>
              <w:t>8:00 PM</w:t>
            </w:r>
          </w:p>
          <w:p w14:paraId="1DBA9D8C" w14:textId="29C03B3D" w:rsidR="002B2D13" w:rsidRPr="00D60069" w:rsidRDefault="007107C2" w:rsidP="00D62E01">
            <w:pPr>
              <w:pStyle w:val="Heading3"/>
            </w:pPr>
            <w:r>
              <w:t>Discord</w:t>
            </w:r>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46"/>
        <w:gridCol w:w="3184"/>
        <w:gridCol w:w="1779"/>
        <w:gridCol w:w="3315"/>
      </w:tblGrid>
      <w:tr w:rsidR="002B2D13" w:rsidRPr="00D60069" w14:paraId="0365CED9" w14:textId="77777777" w:rsidTr="00E048B4">
        <w:sdt>
          <w:sdtPr>
            <w:id w:val="834805806"/>
            <w:placeholder>
              <w:docPart w:val="F9AD55D9AC3A433F9EECEF0CA8A4A26B"/>
            </w:placeholder>
            <w:temporary/>
            <w:showingPlcHdr/>
            <w15:appearance w15:val="hidden"/>
          </w:sdtPr>
          <w:sdtContent>
            <w:tc>
              <w:tcPr>
                <w:tcW w:w="1946" w:type="dxa"/>
                <w:tcMar>
                  <w:top w:w="144" w:type="dxa"/>
                </w:tcMar>
              </w:tcPr>
              <w:p w14:paraId="36CECD75" w14:textId="77777777" w:rsidR="002B2D13" w:rsidRPr="00D60069" w:rsidRDefault="006344A8" w:rsidP="00D60069">
                <w:pPr>
                  <w:pStyle w:val="Heading2"/>
                  <w:spacing w:after="80"/>
                  <w:outlineLvl w:val="1"/>
                </w:pPr>
                <w:r w:rsidRPr="00D60069">
                  <w:t>Meeting called by:</w:t>
                </w:r>
              </w:p>
            </w:tc>
          </w:sdtContent>
        </w:sdt>
        <w:tc>
          <w:tcPr>
            <w:tcW w:w="3184" w:type="dxa"/>
            <w:tcMar>
              <w:top w:w="144" w:type="dxa"/>
            </w:tcMar>
          </w:tcPr>
          <w:p w14:paraId="36ACD952" w14:textId="36769CA6" w:rsidR="002B2D13" w:rsidRPr="00D60069" w:rsidRDefault="007107C2" w:rsidP="00D60069">
            <w:pPr>
              <w:spacing w:after="80"/>
            </w:pPr>
            <w:proofErr w:type="spellStart"/>
            <w:r>
              <w:t>Vraj</w:t>
            </w:r>
            <w:proofErr w:type="spellEnd"/>
            <w:r>
              <w:t xml:space="preserve"> Shah</w:t>
            </w:r>
          </w:p>
        </w:tc>
        <w:tc>
          <w:tcPr>
            <w:tcW w:w="1779" w:type="dxa"/>
            <w:tcMar>
              <w:top w:w="144" w:type="dxa"/>
            </w:tcMar>
          </w:tcPr>
          <w:p w14:paraId="2019F422" w14:textId="77777777" w:rsidR="002B2D13" w:rsidRPr="00D60069" w:rsidRDefault="00000000" w:rsidP="00D60069">
            <w:pPr>
              <w:pStyle w:val="Heading2"/>
              <w:spacing w:after="80"/>
              <w:outlineLvl w:val="1"/>
            </w:pPr>
            <w:sdt>
              <w:sdtPr>
                <w:id w:val="-442851289"/>
                <w:placeholder>
                  <w:docPart w:val="38262749B56045D3BDDD33393ECCD49F"/>
                </w:placeholder>
                <w:temporary/>
                <w:showingPlcHdr/>
                <w15:appearance w15:val="hidden"/>
              </w:sdtPr>
              <w:sdtContent>
                <w:r w:rsidR="006344A8" w:rsidRPr="00D60069">
                  <w:t>Type of meeting:</w:t>
                </w:r>
              </w:sdtContent>
            </w:sdt>
          </w:p>
        </w:tc>
        <w:tc>
          <w:tcPr>
            <w:tcW w:w="3315" w:type="dxa"/>
            <w:tcMar>
              <w:top w:w="144" w:type="dxa"/>
            </w:tcMar>
          </w:tcPr>
          <w:p w14:paraId="1EB791EC" w14:textId="7A10AC89" w:rsidR="002B2D13" w:rsidRPr="00D60069" w:rsidRDefault="007107C2" w:rsidP="00D60069">
            <w:pPr>
              <w:spacing w:after="80"/>
            </w:pPr>
            <w:r>
              <w:t>Standup</w:t>
            </w:r>
          </w:p>
        </w:tc>
      </w:tr>
      <w:tr w:rsidR="002B2D13" w:rsidRPr="00D60069" w14:paraId="6FE5241D" w14:textId="77777777" w:rsidTr="00E048B4">
        <w:sdt>
          <w:sdtPr>
            <w:id w:val="-906145096"/>
            <w:placeholder>
              <w:docPart w:val="4E30BA459BFE4F27BFECDCE592622266"/>
            </w:placeholder>
            <w:temporary/>
            <w:showingPlcHdr/>
            <w15:appearance w15:val="hidden"/>
          </w:sdtPr>
          <w:sdtContent>
            <w:tc>
              <w:tcPr>
                <w:tcW w:w="1946" w:type="dxa"/>
              </w:tcPr>
              <w:p w14:paraId="73BD1293" w14:textId="77777777" w:rsidR="002B2D13" w:rsidRPr="00D60069" w:rsidRDefault="006344A8" w:rsidP="00D60069">
                <w:pPr>
                  <w:pStyle w:val="Heading2"/>
                  <w:spacing w:after="80"/>
                  <w:outlineLvl w:val="1"/>
                </w:pPr>
                <w:r w:rsidRPr="00D60069">
                  <w:t>Facilitator:</w:t>
                </w:r>
              </w:p>
            </w:tc>
          </w:sdtContent>
        </w:sdt>
        <w:tc>
          <w:tcPr>
            <w:tcW w:w="3184" w:type="dxa"/>
          </w:tcPr>
          <w:p w14:paraId="377E9700" w14:textId="1E50CF52" w:rsidR="002B2D13" w:rsidRPr="00D60069" w:rsidRDefault="007107C2" w:rsidP="00D60069">
            <w:pPr>
              <w:spacing w:after="80"/>
            </w:pPr>
            <w:r>
              <w:t>Nicholas Digioia-Celentano</w:t>
            </w:r>
          </w:p>
        </w:tc>
        <w:tc>
          <w:tcPr>
            <w:tcW w:w="1779" w:type="dxa"/>
          </w:tcPr>
          <w:p w14:paraId="0E73AFBF" w14:textId="77777777" w:rsidR="002B2D13" w:rsidRPr="00D60069" w:rsidRDefault="00000000" w:rsidP="00D60069">
            <w:pPr>
              <w:pStyle w:val="Heading2"/>
              <w:spacing w:after="80"/>
              <w:outlineLvl w:val="1"/>
            </w:pPr>
            <w:sdt>
              <w:sdtPr>
                <w:id w:val="795647141"/>
                <w:placeholder>
                  <w:docPart w:val="B574993AA33843039FC99D36DB0A9AC0"/>
                </w:placeholder>
                <w:temporary/>
                <w:showingPlcHdr/>
                <w15:appearance w15:val="hidden"/>
              </w:sdtPr>
              <w:sdtContent>
                <w:r w:rsidR="006344A8" w:rsidRPr="00D60069">
                  <w:t>Note taker:</w:t>
                </w:r>
              </w:sdtContent>
            </w:sdt>
          </w:p>
        </w:tc>
        <w:tc>
          <w:tcPr>
            <w:tcW w:w="3315" w:type="dxa"/>
          </w:tcPr>
          <w:p w14:paraId="0729F693" w14:textId="4162F534" w:rsidR="002B2D13" w:rsidRPr="00D60069" w:rsidRDefault="007107C2" w:rsidP="00D60069">
            <w:pPr>
              <w:spacing w:after="80"/>
            </w:pPr>
            <w:r>
              <w:t>Nicholas Digioia-Celentano</w:t>
            </w:r>
          </w:p>
        </w:tc>
      </w:tr>
      <w:tr w:rsidR="002B2D13" w:rsidRPr="00D60069" w14:paraId="28926D59" w14:textId="77777777" w:rsidTr="00E048B4">
        <w:tc>
          <w:tcPr>
            <w:tcW w:w="1946" w:type="dxa"/>
          </w:tcPr>
          <w:p w14:paraId="44A76E03" w14:textId="77777777" w:rsidR="002B2D13" w:rsidRPr="00D60069" w:rsidRDefault="00000000" w:rsidP="00D60069">
            <w:pPr>
              <w:pStyle w:val="Heading2"/>
              <w:spacing w:after="80"/>
              <w:outlineLvl w:val="1"/>
            </w:pPr>
            <w:sdt>
              <w:sdtPr>
                <w:id w:val="-1232768380"/>
                <w:placeholder>
                  <w:docPart w:val="FB57F58FD72948BD9FD182A2A0D1D0F0"/>
                </w:placeholder>
                <w:temporary/>
                <w:showingPlcHdr/>
                <w15:appearance w15:val="hidden"/>
              </w:sdtPr>
              <w:sdtContent>
                <w:r w:rsidR="006344A8" w:rsidRPr="00D60069">
                  <w:t>Timekeeper:</w:t>
                </w:r>
              </w:sdtContent>
            </w:sdt>
          </w:p>
        </w:tc>
        <w:tc>
          <w:tcPr>
            <w:tcW w:w="3184" w:type="dxa"/>
          </w:tcPr>
          <w:p w14:paraId="66343E22" w14:textId="1CBBF78C" w:rsidR="002B2D13" w:rsidRPr="00D60069" w:rsidRDefault="007107C2" w:rsidP="00D60069">
            <w:pPr>
              <w:spacing w:after="80"/>
            </w:pPr>
            <w:r>
              <w:t>Nicholas Digioia-Celentano</w:t>
            </w:r>
          </w:p>
        </w:tc>
        <w:tc>
          <w:tcPr>
            <w:tcW w:w="1779" w:type="dxa"/>
          </w:tcPr>
          <w:p w14:paraId="7D407E68" w14:textId="77777777" w:rsidR="002B2D13" w:rsidRPr="00D60069" w:rsidRDefault="002B2D13" w:rsidP="00D60069">
            <w:pPr>
              <w:pStyle w:val="Heading2"/>
              <w:spacing w:after="80"/>
              <w:outlineLvl w:val="1"/>
            </w:pPr>
          </w:p>
        </w:tc>
        <w:tc>
          <w:tcPr>
            <w:tcW w:w="3315" w:type="dxa"/>
          </w:tcPr>
          <w:p w14:paraId="2E3E56BD" w14:textId="77777777" w:rsidR="002B2D13" w:rsidRPr="00D60069" w:rsidRDefault="002B2D13" w:rsidP="00D60069">
            <w:pPr>
              <w:spacing w:after="80"/>
            </w:pP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80"/>
        <w:gridCol w:w="8244"/>
      </w:tblGrid>
      <w:tr w:rsidR="002B2D13" w:rsidRPr="00D60069" w14:paraId="491137CE" w14:textId="77777777" w:rsidTr="00E048B4">
        <w:tc>
          <w:tcPr>
            <w:tcW w:w="1980" w:type="dxa"/>
            <w:tcMar>
              <w:top w:w="144" w:type="dxa"/>
            </w:tcMar>
          </w:tcPr>
          <w:p w14:paraId="1479BD43" w14:textId="77777777" w:rsidR="002B2D13" w:rsidRPr="00D60069" w:rsidRDefault="00000000">
            <w:pPr>
              <w:pStyle w:val="Heading2"/>
            </w:pPr>
            <w:sdt>
              <w:sdtPr>
                <w:id w:val="1643469904"/>
                <w:placeholder>
                  <w:docPart w:val="195724DE4A6149D6BEA7EC4C7567F374"/>
                </w:placeholder>
                <w:temporary/>
                <w:showingPlcHdr/>
                <w15:appearance w15:val="hidden"/>
              </w:sdtPr>
              <w:sdtContent>
                <w:r w:rsidR="006344A8" w:rsidRPr="00D60069">
                  <w:t>Attendees:</w:t>
                </w:r>
              </w:sdtContent>
            </w:sdt>
          </w:p>
        </w:tc>
        <w:tc>
          <w:tcPr>
            <w:tcW w:w="8244" w:type="dxa"/>
            <w:tcMar>
              <w:top w:w="144" w:type="dxa"/>
            </w:tcMar>
          </w:tcPr>
          <w:p w14:paraId="1D5E6339" w14:textId="7DFFA03E" w:rsidR="002B2D13" w:rsidRPr="00D60069" w:rsidRDefault="007107C2" w:rsidP="00D62E01">
            <w:r>
              <w:t xml:space="preserve">Nicholas Digioia-Celentano, </w:t>
            </w:r>
            <w:proofErr w:type="spellStart"/>
            <w:r>
              <w:t>Vraj</w:t>
            </w:r>
            <w:proofErr w:type="spellEnd"/>
            <w:r>
              <w:t xml:space="preserve"> Shah, Isaiah Bartlett</w:t>
            </w:r>
          </w:p>
        </w:tc>
      </w:tr>
      <w:tr w:rsidR="002B2D13" w:rsidRPr="00D60069" w14:paraId="323BF49E" w14:textId="77777777" w:rsidTr="00E048B4">
        <w:tc>
          <w:tcPr>
            <w:tcW w:w="1980" w:type="dxa"/>
          </w:tcPr>
          <w:p w14:paraId="3496B938" w14:textId="77777777" w:rsidR="002B2D13" w:rsidRPr="00D60069" w:rsidRDefault="00000000">
            <w:pPr>
              <w:pStyle w:val="Heading2"/>
            </w:pPr>
            <w:sdt>
              <w:sdtPr>
                <w:id w:val="-1255275818"/>
                <w:placeholder>
                  <w:docPart w:val="1859F0EABC294A94A12DFE36E7211E3A"/>
                </w:placeholder>
                <w:temporary/>
                <w:showingPlcHdr/>
                <w15:appearance w15:val="hidden"/>
              </w:sdtPr>
              <w:sdtContent>
                <w:r w:rsidR="006344A8" w:rsidRPr="00D60069">
                  <w:t>Please read:</w:t>
                </w:r>
              </w:sdtContent>
            </w:sdt>
          </w:p>
        </w:tc>
        <w:tc>
          <w:tcPr>
            <w:tcW w:w="8244" w:type="dxa"/>
          </w:tcPr>
          <w:p w14:paraId="154C7BF4" w14:textId="4EB0FA20" w:rsidR="002B2D13" w:rsidRPr="00D60069" w:rsidRDefault="007107C2">
            <w:r>
              <w:t>N/A</w:t>
            </w:r>
          </w:p>
        </w:tc>
      </w:tr>
      <w:tr w:rsidR="002B2D13" w:rsidRPr="00D60069" w14:paraId="32F8AF3E" w14:textId="77777777" w:rsidTr="00E048B4">
        <w:tc>
          <w:tcPr>
            <w:tcW w:w="1980" w:type="dxa"/>
          </w:tcPr>
          <w:p w14:paraId="412414FC" w14:textId="77777777" w:rsidR="002B2D13" w:rsidRPr="00D60069" w:rsidRDefault="00000000">
            <w:pPr>
              <w:pStyle w:val="Heading2"/>
            </w:pPr>
            <w:sdt>
              <w:sdtPr>
                <w:id w:val="681237791"/>
                <w:placeholder>
                  <w:docPart w:val="EA4BEFAF313C4CB49D16545DC048F911"/>
                </w:placeholder>
                <w:temporary/>
                <w:showingPlcHdr/>
                <w15:appearance w15:val="hidden"/>
              </w:sdtPr>
              <w:sdtContent>
                <w:r w:rsidR="006344A8" w:rsidRPr="00D60069">
                  <w:t>Please bring:</w:t>
                </w:r>
              </w:sdtContent>
            </w:sdt>
          </w:p>
        </w:tc>
        <w:tc>
          <w:tcPr>
            <w:tcW w:w="8244" w:type="dxa"/>
          </w:tcPr>
          <w:p w14:paraId="2045DB3E" w14:textId="5245BD09" w:rsidR="002B2D13" w:rsidRPr="00D60069" w:rsidRDefault="007107C2" w:rsidP="00D62E01">
            <w:r>
              <w:t>N/A</w:t>
            </w:r>
          </w:p>
        </w:tc>
      </w:tr>
    </w:tbl>
    <w:sdt>
      <w:sdtPr>
        <w:id w:val="-2901889"/>
        <w:placeholder>
          <w:docPart w:val="76500C80DEBF48F39B63E8C8CDF8E5F7"/>
        </w:placeholder>
        <w:temporary/>
        <w:showingPlcHdr/>
        <w15:appearance w15:val="hidden"/>
      </w:sdtPr>
      <w:sdtContent>
        <w:p w14:paraId="0967AF93" w14:textId="77777777" w:rsidR="002B2D13" w:rsidRPr="00D60069" w:rsidRDefault="006344A8">
          <w:pPr>
            <w:pStyle w:val="Heading1"/>
          </w:pPr>
          <w:r w:rsidRPr="00D60069">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D60069" w14:paraId="11B3D3D6" w14:textId="77777777" w:rsidTr="00D62E01">
        <w:tc>
          <w:tcPr>
            <w:tcW w:w="1620" w:type="dxa"/>
          </w:tcPr>
          <w:bookmarkStart w:id="0" w:name="MinuteItems"/>
          <w:bookmarkStart w:id="1" w:name="MinuteTopicSection"/>
          <w:bookmarkEnd w:id="0"/>
          <w:p w14:paraId="69C749E8" w14:textId="77777777" w:rsidR="002B2D13" w:rsidRPr="00D60069" w:rsidRDefault="00000000">
            <w:pPr>
              <w:pStyle w:val="Heading2"/>
            </w:pPr>
            <w:sdt>
              <w:sdtPr>
                <w:id w:val="90904773"/>
                <w:placeholder>
                  <w:docPart w:val="0C319F0D957142DAA1FC7182F3501571"/>
                </w:placeholder>
                <w:temporary/>
                <w:showingPlcHdr/>
                <w15:appearance w15:val="hidden"/>
              </w:sdtPr>
              <w:sdtContent>
                <w:r w:rsidR="006344A8" w:rsidRPr="00D60069">
                  <w:t>Agenda item:</w:t>
                </w:r>
              </w:sdtContent>
            </w:sdt>
          </w:p>
        </w:tc>
        <w:tc>
          <w:tcPr>
            <w:tcW w:w="4970" w:type="dxa"/>
          </w:tcPr>
          <w:p w14:paraId="1D6B2944" w14:textId="6805CCB7" w:rsidR="002B2D13" w:rsidRPr="00D60069" w:rsidRDefault="007107C2">
            <w:r>
              <w:t>Progress Report</w:t>
            </w:r>
          </w:p>
        </w:tc>
        <w:tc>
          <w:tcPr>
            <w:tcW w:w="1324" w:type="dxa"/>
          </w:tcPr>
          <w:p w14:paraId="331AE354" w14:textId="77777777" w:rsidR="002B2D13" w:rsidRPr="00D60069" w:rsidRDefault="00000000">
            <w:pPr>
              <w:pStyle w:val="Heading2"/>
            </w:pPr>
            <w:sdt>
              <w:sdtPr>
                <w:id w:val="1737199064"/>
                <w:placeholder>
                  <w:docPart w:val="801C2EF824924BE6ADDE18353ED2C145"/>
                </w:placeholder>
                <w:temporary/>
                <w:showingPlcHdr/>
                <w15:appearance w15:val="hidden"/>
              </w:sdtPr>
              <w:sdtContent>
                <w:r w:rsidR="006344A8" w:rsidRPr="00D60069">
                  <w:t>Presenter:</w:t>
                </w:r>
              </w:sdtContent>
            </w:sdt>
          </w:p>
        </w:tc>
        <w:tc>
          <w:tcPr>
            <w:tcW w:w="2310" w:type="dxa"/>
          </w:tcPr>
          <w:p w14:paraId="298FEE40" w14:textId="69A2A939" w:rsidR="002B2D13" w:rsidRPr="00D60069" w:rsidRDefault="007107C2">
            <w:r>
              <w:t>Nicholas Digioia-Celentano</w:t>
            </w:r>
          </w:p>
        </w:tc>
      </w:tr>
    </w:tbl>
    <w:p w14:paraId="3AD27044" w14:textId="77777777" w:rsidR="002B2D13" w:rsidRPr="00D60069" w:rsidRDefault="00000000">
      <w:pPr>
        <w:pStyle w:val="Heading4"/>
      </w:pPr>
      <w:sdt>
        <w:sdtPr>
          <w:id w:val="-391195506"/>
          <w:placeholder>
            <w:docPart w:val="A976F6CA8D70471C9E37D88EEBC6F52E"/>
          </w:placeholder>
          <w:temporary/>
          <w:showingPlcHdr/>
          <w15:appearance w15:val="hidden"/>
        </w:sdtPr>
        <w:sdtContent>
          <w:r w:rsidR="006344A8" w:rsidRPr="00D60069">
            <w:t>Discussion:</w:t>
          </w:r>
        </w:sdtContent>
      </w:sdt>
    </w:p>
    <w:p w14:paraId="3629AB08" w14:textId="17CFD4C6" w:rsidR="002B2D13" w:rsidRPr="00D60069" w:rsidRDefault="007107C2">
      <w:r>
        <w:t>Updated progress on our final presentation. Finalizing things such as the Figma design, as well as the slides.</w:t>
      </w:r>
    </w:p>
    <w:p w14:paraId="779332EF" w14:textId="77777777" w:rsidR="002B2D13" w:rsidRPr="00D60069" w:rsidRDefault="00000000">
      <w:pPr>
        <w:pStyle w:val="Heading4"/>
      </w:pPr>
      <w:sdt>
        <w:sdtPr>
          <w:id w:val="1574465788"/>
          <w:placeholder>
            <w:docPart w:val="83E9635CE3B949A9A84C894ED84C881C"/>
          </w:placeholder>
          <w:temporary/>
          <w:showingPlcHdr/>
          <w15:appearance w15:val="hidden"/>
        </w:sdtPr>
        <w:sdtContent>
          <w:r w:rsidR="006344A8" w:rsidRPr="00D60069">
            <w:t>Conclusions:</w:t>
          </w:r>
        </w:sdtContent>
      </w:sdt>
    </w:p>
    <w:sdt>
      <w:sdtPr>
        <w:id w:val="-1653514351"/>
        <w:placeholder>
          <w:docPart w:val="EF6D194B5EB34C169F519D7B79F86BA1"/>
        </w:placeholder>
        <w:temporary/>
        <w:showingPlcHdr/>
        <w15:appearance w15:val="hidden"/>
      </w:sdtPr>
      <w:sdtContent>
        <w:p w14:paraId="651603A4" w14:textId="77777777" w:rsidR="002B2D13" w:rsidRPr="00D60069" w:rsidRDefault="006344A8">
          <w:r w:rsidRPr="00D60069">
            <w:t>Enter conclusions here.</w:t>
          </w:r>
        </w:p>
      </w:sdtContent>
    </w:sdt>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D60069" w14:paraId="0C7F7042" w14:textId="77777777" w:rsidTr="001E0877">
        <w:trPr>
          <w:tblHeader/>
        </w:trPr>
        <w:tc>
          <w:tcPr>
            <w:tcW w:w="5310" w:type="dxa"/>
            <w:vAlign w:val="bottom"/>
          </w:tcPr>
          <w:bookmarkStart w:id="2" w:name="MinuteDiscussion"/>
          <w:bookmarkStart w:id="3" w:name="MinuteActionItems"/>
          <w:bookmarkEnd w:id="2"/>
          <w:bookmarkEnd w:id="3"/>
          <w:p w14:paraId="18969E7F" w14:textId="77777777" w:rsidR="002B2D13" w:rsidRPr="00D60069" w:rsidRDefault="00000000" w:rsidP="00D60069">
            <w:pPr>
              <w:pStyle w:val="Heading2"/>
              <w:spacing w:after="80"/>
              <w:outlineLvl w:val="1"/>
            </w:pPr>
            <w:sdt>
              <w:sdtPr>
                <w:id w:val="-1717032099"/>
                <w:placeholder>
                  <w:docPart w:val="C755E7C4B4E14D55A0D27696302C6675"/>
                </w:placeholder>
                <w:temporary/>
                <w:showingPlcHdr/>
                <w15:appearance w15:val="hidden"/>
              </w:sdtPr>
              <w:sdtContent>
                <w:r w:rsidR="006344A8" w:rsidRPr="00D60069">
                  <w:t>Action items</w:t>
                </w:r>
              </w:sdtContent>
            </w:sdt>
          </w:p>
        </w:tc>
        <w:bookmarkStart w:id="4" w:name="MinutePersonResponsible"/>
        <w:bookmarkEnd w:id="4"/>
        <w:tc>
          <w:tcPr>
            <w:tcW w:w="3060" w:type="dxa"/>
            <w:vAlign w:val="bottom"/>
          </w:tcPr>
          <w:p w14:paraId="654B2189" w14:textId="77777777" w:rsidR="002B2D13" w:rsidRPr="00D60069" w:rsidRDefault="00000000" w:rsidP="00D60069">
            <w:pPr>
              <w:pStyle w:val="Heading2"/>
              <w:spacing w:after="80"/>
              <w:outlineLvl w:val="1"/>
            </w:pPr>
            <w:sdt>
              <w:sdtPr>
                <w:id w:val="-319821758"/>
                <w:placeholder>
                  <w:docPart w:val="6F43FD7CCD084FF2BAF985B290C8CF96"/>
                </w:placeholder>
                <w:temporary/>
                <w:showingPlcHdr/>
                <w15:appearance w15:val="hidden"/>
              </w:sdtPr>
              <w:sdtContent>
                <w:r w:rsidR="006344A8" w:rsidRPr="00D60069">
                  <w:t>Person responsible</w:t>
                </w:r>
              </w:sdtContent>
            </w:sdt>
          </w:p>
        </w:tc>
        <w:bookmarkStart w:id="5" w:name="MinuteDeadline"/>
        <w:bookmarkEnd w:id="5"/>
        <w:tc>
          <w:tcPr>
            <w:tcW w:w="1854" w:type="dxa"/>
            <w:vAlign w:val="bottom"/>
          </w:tcPr>
          <w:p w14:paraId="0E5275D7" w14:textId="77777777" w:rsidR="002B2D13" w:rsidRPr="00D60069" w:rsidRDefault="00000000" w:rsidP="00D60069">
            <w:pPr>
              <w:pStyle w:val="Heading2"/>
              <w:spacing w:after="80"/>
              <w:outlineLvl w:val="1"/>
            </w:pPr>
            <w:sdt>
              <w:sdtPr>
                <w:id w:val="433413345"/>
                <w:placeholder>
                  <w:docPart w:val="042B9A4F50EE4E10BFB15D748CC40DBE"/>
                </w:placeholder>
                <w:temporary/>
                <w:showingPlcHdr/>
                <w15:appearance w15:val="hidden"/>
              </w:sdtPr>
              <w:sdtContent>
                <w:r w:rsidR="006344A8" w:rsidRPr="00D60069">
                  <w:t>Deadline</w:t>
                </w:r>
              </w:sdtContent>
            </w:sdt>
          </w:p>
        </w:tc>
      </w:tr>
      <w:tr w:rsidR="002B2D13" w:rsidRPr="00D60069" w14:paraId="32F5206D" w14:textId="77777777" w:rsidTr="00D60069">
        <w:tc>
          <w:tcPr>
            <w:tcW w:w="5310" w:type="dxa"/>
          </w:tcPr>
          <w:p w14:paraId="10023B78" w14:textId="62BC9A4C" w:rsidR="002B2D13" w:rsidRPr="00D60069" w:rsidRDefault="007107C2" w:rsidP="00D60069">
            <w:pPr>
              <w:pStyle w:val="ListBullet"/>
              <w:spacing w:after="80"/>
            </w:pPr>
            <w:r>
              <w:t>Finish Figma</w:t>
            </w:r>
          </w:p>
        </w:tc>
        <w:tc>
          <w:tcPr>
            <w:tcW w:w="3060" w:type="dxa"/>
          </w:tcPr>
          <w:p w14:paraId="40B01381" w14:textId="48A105F3" w:rsidR="002B2D13" w:rsidRPr="00D60069" w:rsidRDefault="007107C2" w:rsidP="00D60069">
            <w:pPr>
              <w:spacing w:after="80"/>
            </w:pPr>
            <w:proofErr w:type="spellStart"/>
            <w:r>
              <w:t>Vraj</w:t>
            </w:r>
            <w:proofErr w:type="spellEnd"/>
            <w:r>
              <w:t xml:space="preserve"> Shah</w:t>
            </w:r>
          </w:p>
        </w:tc>
        <w:tc>
          <w:tcPr>
            <w:tcW w:w="1854" w:type="dxa"/>
          </w:tcPr>
          <w:p w14:paraId="3DE91C72" w14:textId="251BE9A0" w:rsidR="002B2D13" w:rsidRPr="00D60069" w:rsidRDefault="007107C2" w:rsidP="00D60069">
            <w:pPr>
              <w:spacing w:after="80"/>
            </w:pPr>
            <w:r>
              <w:t>12/5/22</w:t>
            </w:r>
          </w:p>
        </w:tc>
      </w:tr>
      <w:tr w:rsidR="002B2D13" w:rsidRPr="00D60069" w14:paraId="4260CDBA" w14:textId="77777777" w:rsidTr="00D60069">
        <w:tc>
          <w:tcPr>
            <w:tcW w:w="5310" w:type="dxa"/>
          </w:tcPr>
          <w:p w14:paraId="00E9B55E" w14:textId="4062F55A" w:rsidR="002B2D13" w:rsidRPr="00D60069" w:rsidRDefault="007107C2" w:rsidP="00D60069">
            <w:pPr>
              <w:pStyle w:val="ListBullet"/>
              <w:spacing w:after="80"/>
            </w:pPr>
            <w:r>
              <w:t>Finish Slides</w:t>
            </w:r>
          </w:p>
        </w:tc>
        <w:tc>
          <w:tcPr>
            <w:tcW w:w="3060" w:type="dxa"/>
          </w:tcPr>
          <w:p w14:paraId="20DF7A5E" w14:textId="75955F86" w:rsidR="002B2D13" w:rsidRPr="00D60069" w:rsidRDefault="007107C2" w:rsidP="00D60069">
            <w:pPr>
              <w:spacing w:after="80"/>
            </w:pPr>
            <w:r>
              <w:t>Isaiah Bartlett, Nicholas Digioia-Celentano</w:t>
            </w:r>
          </w:p>
        </w:tc>
        <w:tc>
          <w:tcPr>
            <w:tcW w:w="1854" w:type="dxa"/>
          </w:tcPr>
          <w:p w14:paraId="386629DD" w14:textId="0361A311" w:rsidR="002B2D13" w:rsidRPr="00D60069" w:rsidRDefault="007107C2" w:rsidP="00D60069">
            <w:pPr>
              <w:spacing w:after="80"/>
            </w:pPr>
            <w:r>
              <w:t>12/5/22</w:t>
            </w:r>
          </w:p>
        </w:tc>
      </w:tr>
    </w:tbl>
    <w:bookmarkEnd w:id="1"/>
    <w:p w14:paraId="3B1FF160" w14:textId="77777777" w:rsidR="00D62E01" w:rsidRPr="00D60069" w:rsidRDefault="00000000" w:rsidP="00D62E01">
      <w:pPr>
        <w:pStyle w:val="Heading4"/>
      </w:pPr>
      <w:sdt>
        <w:sdtPr>
          <w:id w:val="-1388485399"/>
          <w:placeholder>
            <w:docPart w:val="5B6751E5CF8848D3A4AE15C25797BCF7"/>
          </w:placeholder>
          <w:temporary/>
          <w:showingPlcHdr/>
          <w15:appearance w15:val="hidden"/>
        </w:sdtPr>
        <w:sdtContent>
          <w:r w:rsidR="00D62E01" w:rsidRPr="00D60069">
            <w:t>Conclusions:</w:t>
          </w:r>
        </w:sdtContent>
      </w:sdt>
    </w:p>
    <w:p w14:paraId="537BC8F7" w14:textId="0184818A" w:rsidR="00D62E01" w:rsidRPr="00D60069" w:rsidRDefault="007107C2" w:rsidP="00D62E01">
      <w:r>
        <w:t>In this meeting, we went over our progress of our final presentation, and set ourselves up for presentation date coming soon. We will be presenting the slides to the class to go over some of the pros and cons of using SaaS in healthcare, and then showing off our Figma to show the class how the website should be designed to optimize the user experience.</w:t>
      </w:r>
    </w:p>
    <w:p w14:paraId="022F226E" w14:textId="334367CC" w:rsidR="002B2D13" w:rsidRPr="00D60069" w:rsidRDefault="002B2D13"/>
    <w:sectPr w:rsidR="002B2D13" w:rsidRPr="00D60069">
      <w:footerReference w:type="default" r:id="rId7"/>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ECC13" w14:textId="77777777" w:rsidR="00EE38B2" w:rsidRDefault="00EE38B2">
      <w:pPr>
        <w:spacing w:before="0" w:after="0"/>
      </w:pPr>
      <w:r>
        <w:separator/>
      </w:r>
    </w:p>
  </w:endnote>
  <w:endnote w:type="continuationSeparator" w:id="0">
    <w:p w14:paraId="452E1966" w14:textId="77777777" w:rsidR="00EE38B2" w:rsidRDefault="00EE38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7B176C48"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A556C" w14:textId="77777777" w:rsidR="00EE38B2" w:rsidRDefault="00EE38B2">
      <w:pPr>
        <w:spacing w:before="0" w:after="0"/>
      </w:pPr>
      <w:r>
        <w:separator/>
      </w:r>
    </w:p>
  </w:footnote>
  <w:footnote w:type="continuationSeparator" w:id="0">
    <w:p w14:paraId="37C8FE7A" w14:textId="77777777" w:rsidR="00EE38B2" w:rsidRDefault="00EE38B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59313910">
    <w:abstractNumId w:val="2"/>
  </w:num>
  <w:num w:numId="2" w16cid:durableId="1373840850">
    <w:abstractNumId w:val="3"/>
  </w:num>
  <w:num w:numId="3" w16cid:durableId="1619071161">
    <w:abstractNumId w:val="1"/>
  </w:num>
  <w:num w:numId="4" w16cid:durableId="482936812">
    <w:abstractNumId w:val="0"/>
  </w:num>
  <w:num w:numId="5" w16cid:durableId="532884692">
    <w:abstractNumId w:val="1"/>
    <w:lvlOverride w:ilvl="0">
      <w:startOverride w:val="1"/>
    </w:lvlOverride>
  </w:num>
  <w:num w:numId="6" w16cid:durableId="9296558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C2"/>
    <w:rsid w:val="001E0877"/>
    <w:rsid w:val="002B2D13"/>
    <w:rsid w:val="0034721D"/>
    <w:rsid w:val="003D5BF7"/>
    <w:rsid w:val="003F257D"/>
    <w:rsid w:val="005A7328"/>
    <w:rsid w:val="006344A8"/>
    <w:rsid w:val="007107C2"/>
    <w:rsid w:val="00734EEC"/>
    <w:rsid w:val="007F04FA"/>
    <w:rsid w:val="00D60069"/>
    <w:rsid w:val="00D62E01"/>
    <w:rsid w:val="00D661EE"/>
    <w:rsid w:val="00E048B4"/>
    <w:rsid w:val="00EE38B2"/>
    <w:rsid w:val="00F43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61EC2"/>
  <w15:docId w15:val="{714944C6-0EE1-437B-8F6A-C786857D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Arrrrr\Honey%20Select\Meeting-Minute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EAF49912E34549B34FBD0ED5B3FDDF"/>
        <w:category>
          <w:name w:val="General"/>
          <w:gallery w:val="placeholder"/>
        </w:category>
        <w:types>
          <w:type w:val="bbPlcHdr"/>
        </w:types>
        <w:behaviors>
          <w:behavior w:val="content"/>
        </w:behaviors>
        <w:guid w:val="{1D188DD6-EE68-4171-9EFF-F0E8B0D904DF}"/>
      </w:docPartPr>
      <w:docPartBody>
        <w:p w:rsidR="00000000" w:rsidRDefault="00000000">
          <w:pPr>
            <w:pStyle w:val="91EAF49912E34549B34FBD0ED5B3FDDF"/>
          </w:pPr>
          <w:r>
            <w:t>Team Meeting</w:t>
          </w:r>
        </w:p>
      </w:docPartBody>
    </w:docPart>
    <w:docPart>
      <w:docPartPr>
        <w:name w:val="F9AD55D9AC3A433F9EECEF0CA8A4A26B"/>
        <w:category>
          <w:name w:val="General"/>
          <w:gallery w:val="placeholder"/>
        </w:category>
        <w:types>
          <w:type w:val="bbPlcHdr"/>
        </w:types>
        <w:behaviors>
          <w:behavior w:val="content"/>
        </w:behaviors>
        <w:guid w:val="{85E11F14-0386-41E6-B16C-B0EADB7E59BB}"/>
      </w:docPartPr>
      <w:docPartBody>
        <w:p w:rsidR="00000000" w:rsidRDefault="00000000">
          <w:pPr>
            <w:pStyle w:val="F9AD55D9AC3A433F9EECEF0CA8A4A26B"/>
          </w:pPr>
          <w:r w:rsidRPr="00E048B4">
            <w:t>Meeting called by:</w:t>
          </w:r>
        </w:p>
      </w:docPartBody>
    </w:docPart>
    <w:docPart>
      <w:docPartPr>
        <w:name w:val="38262749B56045D3BDDD33393ECCD49F"/>
        <w:category>
          <w:name w:val="General"/>
          <w:gallery w:val="placeholder"/>
        </w:category>
        <w:types>
          <w:type w:val="bbPlcHdr"/>
        </w:types>
        <w:behaviors>
          <w:behavior w:val="content"/>
        </w:behaviors>
        <w:guid w:val="{48760506-C7EC-43E5-9EE1-85F578E08F58}"/>
      </w:docPartPr>
      <w:docPartBody>
        <w:p w:rsidR="00000000" w:rsidRDefault="00000000">
          <w:pPr>
            <w:pStyle w:val="38262749B56045D3BDDD33393ECCD49F"/>
          </w:pPr>
          <w:r w:rsidRPr="00E048B4">
            <w:t>Type of meeting:</w:t>
          </w:r>
        </w:p>
      </w:docPartBody>
    </w:docPart>
    <w:docPart>
      <w:docPartPr>
        <w:name w:val="4E30BA459BFE4F27BFECDCE592622266"/>
        <w:category>
          <w:name w:val="General"/>
          <w:gallery w:val="placeholder"/>
        </w:category>
        <w:types>
          <w:type w:val="bbPlcHdr"/>
        </w:types>
        <w:behaviors>
          <w:behavior w:val="content"/>
        </w:behaviors>
        <w:guid w:val="{811126BF-BF78-4703-A166-812D81E6D35A}"/>
      </w:docPartPr>
      <w:docPartBody>
        <w:p w:rsidR="00000000" w:rsidRDefault="00000000">
          <w:pPr>
            <w:pStyle w:val="4E30BA459BFE4F27BFECDCE592622266"/>
          </w:pPr>
          <w:r w:rsidRPr="00E048B4">
            <w:t>Facilitator:</w:t>
          </w:r>
        </w:p>
      </w:docPartBody>
    </w:docPart>
    <w:docPart>
      <w:docPartPr>
        <w:name w:val="B574993AA33843039FC99D36DB0A9AC0"/>
        <w:category>
          <w:name w:val="General"/>
          <w:gallery w:val="placeholder"/>
        </w:category>
        <w:types>
          <w:type w:val="bbPlcHdr"/>
        </w:types>
        <w:behaviors>
          <w:behavior w:val="content"/>
        </w:behaviors>
        <w:guid w:val="{6A8E19ED-B8D5-40DE-A21D-DBCD76DEC247}"/>
      </w:docPartPr>
      <w:docPartBody>
        <w:p w:rsidR="00000000" w:rsidRDefault="00000000">
          <w:pPr>
            <w:pStyle w:val="B574993AA33843039FC99D36DB0A9AC0"/>
          </w:pPr>
          <w:r w:rsidRPr="00E048B4">
            <w:t>Note taker:</w:t>
          </w:r>
        </w:p>
      </w:docPartBody>
    </w:docPart>
    <w:docPart>
      <w:docPartPr>
        <w:name w:val="FB57F58FD72948BD9FD182A2A0D1D0F0"/>
        <w:category>
          <w:name w:val="General"/>
          <w:gallery w:val="placeholder"/>
        </w:category>
        <w:types>
          <w:type w:val="bbPlcHdr"/>
        </w:types>
        <w:behaviors>
          <w:behavior w:val="content"/>
        </w:behaviors>
        <w:guid w:val="{98B619DC-1D52-4747-8E8B-6FAA38DD4D87}"/>
      </w:docPartPr>
      <w:docPartBody>
        <w:p w:rsidR="00000000" w:rsidRDefault="00000000">
          <w:pPr>
            <w:pStyle w:val="FB57F58FD72948BD9FD182A2A0D1D0F0"/>
          </w:pPr>
          <w:r w:rsidRPr="00E048B4">
            <w:t>Timekeeper:</w:t>
          </w:r>
        </w:p>
      </w:docPartBody>
    </w:docPart>
    <w:docPart>
      <w:docPartPr>
        <w:name w:val="195724DE4A6149D6BEA7EC4C7567F374"/>
        <w:category>
          <w:name w:val="General"/>
          <w:gallery w:val="placeholder"/>
        </w:category>
        <w:types>
          <w:type w:val="bbPlcHdr"/>
        </w:types>
        <w:behaviors>
          <w:behavior w:val="content"/>
        </w:behaviors>
        <w:guid w:val="{BD117801-3D12-4FF9-834F-EEC113545718}"/>
      </w:docPartPr>
      <w:docPartBody>
        <w:p w:rsidR="00000000" w:rsidRDefault="00000000">
          <w:pPr>
            <w:pStyle w:val="195724DE4A6149D6BEA7EC4C7567F374"/>
          </w:pPr>
          <w:r>
            <w:t>Attendees:</w:t>
          </w:r>
        </w:p>
      </w:docPartBody>
    </w:docPart>
    <w:docPart>
      <w:docPartPr>
        <w:name w:val="1859F0EABC294A94A12DFE36E7211E3A"/>
        <w:category>
          <w:name w:val="General"/>
          <w:gallery w:val="placeholder"/>
        </w:category>
        <w:types>
          <w:type w:val="bbPlcHdr"/>
        </w:types>
        <w:behaviors>
          <w:behavior w:val="content"/>
        </w:behaviors>
        <w:guid w:val="{E388DE40-1765-4BC0-9EAC-8A4F73CCA8DC}"/>
      </w:docPartPr>
      <w:docPartBody>
        <w:p w:rsidR="00000000" w:rsidRDefault="00000000">
          <w:pPr>
            <w:pStyle w:val="1859F0EABC294A94A12DFE36E7211E3A"/>
          </w:pPr>
          <w:r>
            <w:t>Please read:</w:t>
          </w:r>
        </w:p>
      </w:docPartBody>
    </w:docPart>
    <w:docPart>
      <w:docPartPr>
        <w:name w:val="EA4BEFAF313C4CB49D16545DC048F911"/>
        <w:category>
          <w:name w:val="General"/>
          <w:gallery w:val="placeholder"/>
        </w:category>
        <w:types>
          <w:type w:val="bbPlcHdr"/>
        </w:types>
        <w:behaviors>
          <w:behavior w:val="content"/>
        </w:behaviors>
        <w:guid w:val="{6EBABD0E-5514-4196-BD8D-89F94C6DDD9B}"/>
      </w:docPartPr>
      <w:docPartBody>
        <w:p w:rsidR="00000000" w:rsidRDefault="00000000">
          <w:pPr>
            <w:pStyle w:val="EA4BEFAF313C4CB49D16545DC048F911"/>
          </w:pPr>
          <w:r>
            <w:t>Please bring:</w:t>
          </w:r>
        </w:p>
      </w:docPartBody>
    </w:docPart>
    <w:docPart>
      <w:docPartPr>
        <w:name w:val="76500C80DEBF48F39B63E8C8CDF8E5F7"/>
        <w:category>
          <w:name w:val="General"/>
          <w:gallery w:val="placeholder"/>
        </w:category>
        <w:types>
          <w:type w:val="bbPlcHdr"/>
        </w:types>
        <w:behaviors>
          <w:behavior w:val="content"/>
        </w:behaviors>
        <w:guid w:val="{94F934A6-21B5-4C35-B963-870D5E2A8041}"/>
      </w:docPartPr>
      <w:docPartBody>
        <w:p w:rsidR="00000000" w:rsidRDefault="00000000">
          <w:pPr>
            <w:pStyle w:val="76500C80DEBF48F39B63E8C8CDF8E5F7"/>
          </w:pPr>
          <w:r>
            <w:t>Minutes</w:t>
          </w:r>
        </w:p>
      </w:docPartBody>
    </w:docPart>
    <w:docPart>
      <w:docPartPr>
        <w:name w:val="0C319F0D957142DAA1FC7182F3501571"/>
        <w:category>
          <w:name w:val="General"/>
          <w:gallery w:val="placeholder"/>
        </w:category>
        <w:types>
          <w:type w:val="bbPlcHdr"/>
        </w:types>
        <w:behaviors>
          <w:behavior w:val="content"/>
        </w:behaviors>
        <w:guid w:val="{41A1DEA6-15D8-4EFF-A530-64A8C5CB7CF9}"/>
      </w:docPartPr>
      <w:docPartBody>
        <w:p w:rsidR="00000000" w:rsidRDefault="00000000">
          <w:pPr>
            <w:pStyle w:val="0C319F0D957142DAA1FC7182F3501571"/>
          </w:pPr>
          <w:r>
            <w:t>Agenda item:</w:t>
          </w:r>
        </w:p>
      </w:docPartBody>
    </w:docPart>
    <w:docPart>
      <w:docPartPr>
        <w:name w:val="801C2EF824924BE6ADDE18353ED2C145"/>
        <w:category>
          <w:name w:val="General"/>
          <w:gallery w:val="placeholder"/>
        </w:category>
        <w:types>
          <w:type w:val="bbPlcHdr"/>
        </w:types>
        <w:behaviors>
          <w:behavior w:val="content"/>
        </w:behaviors>
        <w:guid w:val="{EF4CA224-D08F-4F5A-B8A1-683774001207}"/>
      </w:docPartPr>
      <w:docPartBody>
        <w:p w:rsidR="00000000" w:rsidRDefault="00000000">
          <w:pPr>
            <w:pStyle w:val="801C2EF824924BE6ADDE18353ED2C145"/>
          </w:pPr>
          <w:r>
            <w:t>Presenter:</w:t>
          </w:r>
        </w:p>
      </w:docPartBody>
    </w:docPart>
    <w:docPart>
      <w:docPartPr>
        <w:name w:val="A976F6CA8D70471C9E37D88EEBC6F52E"/>
        <w:category>
          <w:name w:val="General"/>
          <w:gallery w:val="placeholder"/>
        </w:category>
        <w:types>
          <w:type w:val="bbPlcHdr"/>
        </w:types>
        <w:behaviors>
          <w:behavior w:val="content"/>
        </w:behaviors>
        <w:guid w:val="{4B3093D4-2D2B-4E90-AC0F-79528C0E1084}"/>
      </w:docPartPr>
      <w:docPartBody>
        <w:p w:rsidR="00000000" w:rsidRDefault="00000000">
          <w:pPr>
            <w:pStyle w:val="A976F6CA8D70471C9E37D88EEBC6F52E"/>
          </w:pPr>
          <w:r>
            <w:t>Discussion:</w:t>
          </w:r>
        </w:p>
      </w:docPartBody>
    </w:docPart>
    <w:docPart>
      <w:docPartPr>
        <w:name w:val="83E9635CE3B949A9A84C894ED84C881C"/>
        <w:category>
          <w:name w:val="General"/>
          <w:gallery w:val="placeholder"/>
        </w:category>
        <w:types>
          <w:type w:val="bbPlcHdr"/>
        </w:types>
        <w:behaviors>
          <w:behavior w:val="content"/>
        </w:behaviors>
        <w:guid w:val="{EE88E185-3343-4A0F-8EE6-FC1189088294}"/>
      </w:docPartPr>
      <w:docPartBody>
        <w:p w:rsidR="00000000" w:rsidRDefault="00000000">
          <w:pPr>
            <w:pStyle w:val="83E9635CE3B949A9A84C894ED84C881C"/>
          </w:pPr>
          <w:r>
            <w:t>Conclusions:</w:t>
          </w:r>
        </w:p>
      </w:docPartBody>
    </w:docPart>
    <w:docPart>
      <w:docPartPr>
        <w:name w:val="EF6D194B5EB34C169F519D7B79F86BA1"/>
        <w:category>
          <w:name w:val="General"/>
          <w:gallery w:val="placeholder"/>
        </w:category>
        <w:types>
          <w:type w:val="bbPlcHdr"/>
        </w:types>
        <w:behaviors>
          <w:behavior w:val="content"/>
        </w:behaviors>
        <w:guid w:val="{A098DEC0-3711-4111-875A-1FF7705266E6}"/>
      </w:docPartPr>
      <w:docPartBody>
        <w:p w:rsidR="00000000" w:rsidRDefault="00000000">
          <w:pPr>
            <w:pStyle w:val="EF6D194B5EB34C169F519D7B79F86BA1"/>
          </w:pPr>
          <w:r>
            <w:t>Enter conclusions here.</w:t>
          </w:r>
        </w:p>
      </w:docPartBody>
    </w:docPart>
    <w:docPart>
      <w:docPartPr>
        <w:name w:val="C755E7C4B4E14D55A0D27696302C6675"/>
        <w:category>
          <w:name w:val="General"/>
          <w:gallery w:val="placeholder"/>
        </w:category>
        <w:types>
          <w:type w:val="bbPlcHdr"/>
        </w:types>
        <w:behaviors>
          <w:behavior w:val="content"/>
        </w:behaviors>
        <w:guid w:val="{31869004-D6BF-41CB-BDD1-AA4B11DCF58F}"/>
      </w:docPartPr>
      <w:docPartBody>
        <w:p w:rsidR="00000000" w:rsidRDefault="00000000">
          <w:pPr>
            <w:pStyle w:val="C755E7C4B4E14D55A0D27696302C6675"/>
          </w:pPr>
          <w:r>
            <w:t>Action items</w:t>
          </w:r>
        </w:p>
      </w:docPartBody>
    </w:docPart>
    <w:docPart>
      <w:docPartPr>
        <w:name w:val="6F43FD7CCD084FF2BAF985B290C8CF96"/>
        <w:category>
          <w:name w:val="General"/>
          <w:gallery w:val="placeholder"/>
        </w:category>
        <w:types>
          <w:type w:val="bbPlcHdr"/>
        </w:types>
        <w:behaviors>
          <w:behavior w:val="content"/>
        </w:behaviors>
        <w:guid w:val="{5C9BBA42-78E4-4202-9F4E-0F3AC8E50CC4}"/>
      </w:docPartPr>
      <w:docPartBody>
        <w:p w:rsidR="00000000" w:rsidRDefault="00000000">
          <w:pPr>
            <w:pStyle w:val="6F43FD7CCD084FF2BAF985B290C8CF96"/>
          </w:pPr>
          <w:r>
            <w:t>Person responsible</w:t>
          </w:r>
        </w:p>
      </w:docPartBody>
    </w:docPart>
    <w:docPart>
      <w:docPartPr>
        <w:name w:val="042B9A4F50EE4E10BFB15D748CC40DBE"/>
        <w:category>
          <w:name w:val="General"/>
          <w:gallery w:val="placeholder"/>
        </w:category>
        <w:types>
          <w:type w:val="bbPlcHdr"/>
        </w:types>
        <w:behaviors>
          <w:behavior w:val="content"/>
        </w:behaviors>
        <w:guid w:val="{BF5D85A7-27B4-4771-A9DB-DFB3AD52B8A9}"/>
      </w:docPartPr>
      <w:docPartBody>
        <w:p w:rsidR="00000000" w:rsidRDefault="00000000">
          <w:pPr>
            <w:pStyle w:val="042B9A4F50EE4E10BFB15D748CC40DBE"/>
          </w:pPr>
          <w:r>
            <w:t>Deadline</w:t>
          </w:r>
        </w:p>
      </w:docPartBody>
    </w:docPart>
    <w:docPart>
      <w:docPartPr>
        <w:name w:val="5B6751E5CF8848D3A4AE15C25797BCF7"/>
        <w:category>
          <w:name w:val="General"/>
          <w:gallery w:val="placeholder"/>
        </w:category>
        <w:types>
          <w:type w:val="bbPlcHdr"/>
        </w:types>
        <w:behaviors>
          <w:behavior w:val="content"/>
        </w:behaviors>
        <w:guid w:val="{46866F54-517F-4AA9-96BC-7109FAD59776}"/>
      </w:docPartPr>
      <w:docPartBody>
        <w:p w:rsidR="00000000" w:rsidRDefault="00000000">
          <w:pPr>
            <w:pStyle w:val="5B6751E5CF8848D3A4AE15C25797BCF7"/>
          </w:pPr>
          <w:r>
            <w:t>Conclusions: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A8"/>
    <w:rsid w:val="00114EA8"/>
    <w:rsid w:val="00901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EAF49912E34549B34FBD0ED5B3FDDF">
    <w:name w:val="91EAF49912E34549B34FBD0ED5B3FDDF"/>
  </w:style>
  <w:style w:type="paragraph" w:customStyle="1" w:styleId="2891E3803DFE40928F2054A827CF6250">
    <w:name w:val="2891E3803DFE40928F2054A827CF6250"/>
  </w:style>
  <w:style w:type="paragraph" w:customStyle="1" w:styleId="F3DF3A3A3D05460A841B85D74BC40B22">
    <w:name w:val="F3DF3A3A3D05460A841B85D74BC40B22"/>
  </w:style>
  <w:style w:type="paragraph" w:customStyle="1" w:styleId="B7E2BAA9ED824729BD036CE0165037EE">
    <w:name w:val="B7E2BAA9ED824729BD036CE0165037EE"/>
  </w:style>
  <w:style w:type="paragraph" w:customStyle="1" w:styleId="F9AD55D9AC3A433F9EECEF0CA8A4A26B">
    <w:name w:val="F9AD55D9AC3A433F9EECEF0CA8A4A26B"/>
  </w:style>
  <w:style w:type="paragraph" w:customStyle="1" w:styleId="14F241E53F5540169A4862E9D3D41079">
    <w:name w:val="14F241E53F5540169A4862E9D3D41079"/>
  </w:style>
  <w:style w:type="paragraph" w:customStyle="1" w:styleId="38262749B56045D3BDDD33393ECCD49F">
    <w:name w:val="38262749B56045D3BDDD33393ECCD49F"/>
  </w:style>
  <w:style w:type="paragraph" w:customStyle="1" w:styleId="C11A995F5C5D4E6C8F6B3F81473DF6F8">
    <w:name w:val="C11A995F5C5D4E6C8F6B3F81473DF6F8"/>
  </w:style>
  <w:style w:type="paragraph" w:customStyle="1" w:styleId="4E30BA459BFE4F27BFECDCE592622266">
    <w:name w:val="4E30BA459BFE4F27BFECDCE592622266"/>
  </w:style>
  <w:style w:type="paragraph" w:customStyle="1" w:styleId="69E5DB0E32D04FE4B048D709EBD8513E">
    <w:name w:val="69E5DB0E32D04FE4B048D709EBD8513E"/>
  </w:style>
  <w:style w:type="paragraph" w:customStyle="1" w:styleId="B574993AA33843039FC99D36DB0A9AC0">
    <w:name w:val="B574993AA33843039FC99D36DB0A9AC0"/>
  </w:style>
  <w:style w:type="paragraph" w:customStyle="1" w:styleId="8701D30B1AA444A1A2E5E8DFE69DB348">
    <w:name w:val="8701D30B1AA444A1A2E5E8DFE69DB348"/>
  </w:style>
  <w:style w:type="paragraph" w:customStyle="1" w:styleId="FB57F58FD72948BD9FD182A2A0D1D0F0">
    <w:name w:val="FB57F58FD72948BD9FD182A2A0D1D0F0"/>
  </w:style>
  <w:style w:type="paragraph" w:customStyle="1" w:styleId="9F091CDC94134D9EA539BDB08693A589">
    <w:name w:val="9F091CDC94134D9EA539BDB08693A589"/>
  </w:style>
  <w:style w:type="paragraph" w:customStyle="1" w:styleId="195724DE4A6149D6BEA7EC4C7567F374">
    <w:name w:val="195724DE4A6149D6BEA7EC4C7567F374"/>
  </w:style>
  <w:style w:type="paragraph" w:customStyle="1" w:styleId="96600E79539E4833902FD48208BAD337">
    <w:name w:val="96600E79539E4833902FD48208BAD337"/>
  </w:style>
  <w:style w:type="paragraph" w:customStyle="1" w:styleId="1859F0EABC294A94A12DFE36E7211E3A">
    <w:name w:val="1859F0EABC294A94A12DFE36E7211E3A"/>
  </w:style>
  <w:style w:type="paragraph" w:customStyle="1" w:styleId="D3773B5798074680B2BFAFDC30069AA5">
    <w:name w:val="D3773B5798074680B2BFAFDC30069AA5"/>
  </w:style>
  <w:style w:type="paragraph" w:customStyle="1" w:styleId="EA4BEFAF313C4CB49D16545DC048F911">
    <w:name w:val="EA4BEFAF313C4CB49D16545DC048F911"/>
  </w:style>
  <w:style w:type="paragraph" w:customStyle="1" w:styleId="665E692F4965459DA9BA0823B63C6198">
    <w:name w:val="665E692F4965459DA9BA0823B63C6198"/>
  </w:style>
  <w:style w:type="paragraph" w:customStyle="1" w:styleId="76500C80DEBF48F39B63E8C8CDF8E5F7">
    <w:name w:val="76500C80DEBF48F39B63E8C8CDF8E5F7"/>
  </w:style>
  <w:style w:type="paragraph" w:customStyle="1" w:styleId="0C319F0D957142DAA1FC7182F3501571">
    <w:name w:val="0C319F0D957142DAA1FC7182F3501571"/>
  </w:style>
  <w:style w:type="paragraph" w:customStyle="1" w:styleId="68553559A7804225ADE06B3562818D10">
    <w:name w:val="68553559A7804225ADE06B3562818D10"/>
  </w:style>
  <w:style w:type="paragraph" w:customStyle="1" w:styleId="801C2EF824924BE6ADDE18353ED2C145">
    <w:name w:val="801C2EF824924BE6ADDE18353ED2C145"/>
  </w:style>
  <w:style w:type="paragraph" w:customStyle="1" w:styleId="B478BA2C7C0B48CD98758BCD47948BDC">
    <w:name w:val="B478BA2C7C0B48CD98758BCD47948BDC"/>
  </w:style>
  <w:style w:type="paragraph" w:customStyle="1" w:styleId="A976F6CA8D70471C9E37D88EEBC6F52E">
    <w:name w:val="A976F6CA8D70471C9E37D88EEBC6F52E"/>
  </w:style>
  <w:style w:type="paragraph" w:customStyle="1" w:styleId="F6A1F60C28504A8F8E5AD21E23B7B819">
    <w:name w:val="F6A1F60C28504A8F8E5AD21E23B7B819"/>
  </w:style>
  <w:style w:type="paragraph" w:customStyle="1" w:styleId="83E9635CE3B949A9A84C894ED84C881C">
    <w:name w:val="83E9635CE3B949A9A84C894ED84C881C"/>
  </w:style>
  <w:style w:type="paragraph" w:customStyle="1" w:styleId="EF6D194B5EB34C169F519D7B79F86BA1">
    <w:name w:val="EF6D194B5EB34C169F519D7B79F86BA1"/>
  </w:style>
  <w:style w:type="paragraph" w:customStyle="1" w:styleId="C755E7C4B4E14D55A0D27696302C6675">
    <w:name w:val="C755E7C4B4E14D55A0D27696302C6675"/>
  </w:style>
  <w:style w:type="paragraph" w:customStyle="1" w:styleId="6F43FD7CCD084FF2BAF985B290C8CF96">
    <w:name w:val="6F43FD7CCD084FF2BAF985B290C8CF96"/>
  </w:style>
  <w:style w:type="paragraph" w:customStyle="1" w:styleId="042B9A4F50EE4E10BFB15D748CC40DBE">
    <w:name w:val="042B9A4F50EE4E10BFB15D748CC40DBE"/>
  </w:style>
  <w:style w:type="paragraph" w:customStyle="1" w:styleId="24B40497E9C24BBA81196C3D4305CABD">
    <w:name w:val="24B40497E9C24BBA81196C3D4305CABD"/>
  </w:style>
  <w:style w:type="paragraph" w:customStyle="1" w:styleId="3AA36496A4C84FD2B084AACE5174EBF7">
    <w:name w:val="3AA36496A4C84FD2B084AACE5174EBF7"/>
  </w:style>
  <w:style w:type="paragraph" w:customStyle="1" w:styleId="7F77CC92A5994752A4C2D10FFC24727A">
    <w:name w:val="7F77CC92A5994752A4C2D10FFC24727A"/>
  </w:style>
  <w:style w:type="paragraph" w:customStyle="1" w:styleId="349C46CC172140349B76118B1088A827">
    <w:name w:val="349C46CC172140349B76118B1088A827"/>
  </w:style>
  <w:style w:type="paragraph" w:customStyle="1" w:styleId="9CBD9C9F9B8E45EBB526AB5E18697FE6">
    <w:name w:val="9CBD9C9F9B8E45EBB526AB5E18697FE6"/>
  </w:style>
  <w:style w:type="paragraph" w:customStyle="1" w:styleId="7B6884AF06334EEF847F0235396D9496">
    <w:name w:val="7B6884AF06334EEF847F0235396D9496"/>
  </w:style>
  <w:style w:type="paragraph" w:customStyle="1" w:styleId="F6097DD7ECA3479BB61D1D9964E4ED70">
    <w:name w:val="F6097DD7ECA3479BB61D1D9964E4ED70"/>
  </w:style>
  <w:style w:type="paragraph" w:customStyle="1" w:styleId="3C593D38B0B7499FA2CC412F66C47988">
    <w:name w:val="3C593D38B0B7499FA2CC412F66C47988"/>
  </w:style>
  <w:style w:type="paragraph" w:customStyle="1" w:styleId="0A9E926F1DCB42C5BB53C7DB674B8792">
    <w:name w:val="0A9E926F1DCB42C5BB53C7DB674B8792"/>
  </w:style>
  <w:style w:type="paragraph" w:customStyle="1" w:styleId="1F9C227DD595416F9966D6DFCF82BD81">
    <w:name w:val="1F9C227DD595416F9966D6DFCF82BD81"/>
  </w:style>
  <w:style w:type="paragraph" w:customStyle="1" w:styleId="040FF8436A7E43B380CA489A79CB5BCE">
    <w:name w:val="040FF8436A7E43B380CA489A79CB5BCE"/>
  </w:style>
  <w:style w:type="paragraph" w:customStyle="1" w:styleId="F6F0A10C8FEE4C7995DFEAC32AE93E33">
    <w:name w:val="F6F0A10C8FEE4C7995DFEAC32AE93E33"/>
  </w:style>
  <w:style w:type="paragraph" w:customStyle="1" w:styleId="418D0248E9844AC1A6236CB4DB3044AF">
    <w:name w:val="418D0248E9844AC1A6236CB4DB3044AF"/>
  </w:style>
  <w:style w:type="paragraph" w:customStyle="1" w:styleId="13677004311245BB82A9EEF0F080FD57">
    <w:name w:val="13677004311245BB82A9EEF0F080FD57"/>
  </w:style>
  <w:style w:type="paragraph" w:customStyle="1" w:styleId="0236CAC7D90C47C69403FCD61F7C8CE0">
    <w:name w:val="0236CAC7D90C47C69403FCD61F7C8CE0"/>
  </w:style>
  <w:style w:type="paragraph" w:customStyle="1" w:styleId="AFBF8D6C09374900ABF8D1C67241EE53">
    <w:name w:val="AFBF8D6C09374900ABF8D1C67241EE53"/>
  </w:style>
  <w:style w:type="paragraph" w:customStyle="1" w:styleId="03561A7E0BE044858B42BC914C9BFFB5">
    <w:name w:val="03561A7E0BE044858B42BC914C9BFFB5"/>
  </w:style>
  <w:style w:type="paragraph" w:customStyle="1" w:styleId="14922887C97A40A398A20E80ACE93F45">
    <w:name w:val="14922887C97A40A398A20E80ACE93F45"/>
  </w:style>
  <w:style w:type="paragraph" w:customStyle="1" w:styleId="035A2E4C1F024D4EB4C90086F189C4D7">
    <w:name w:val="035A2E4C1F024D4EB4C90086F189C4D7"/>
  </w:style>
  <w:style w:type="paragraph" w:customStyle="1" w:styleId="73B5BAEB2F414870940DC8348333E569">
    <w:name w:val="73B5BAEB2F414870940DC8348333E569"/>
  </w:style>
  <w:style w:type="paragraph" w:customStyle="1" w:styleId="E2A304F0756841728838076FDC059C76">
    <w:name w:val="E2A304F0756841728838076FDC059C76"/>
  </w:style>
  <w:style w:type="paragraph" w:customStyle="1" w:styleId="462B70C5A28544628D80FF3462922C26">
    <w:name w:val="462B70C5A28544628D80FF3462922C26"/>
  </w:style>
  <w:style w:type="paragraph" w:customStyle="1" w:styleId="BC463DEC92674337B0CD2BE40AD6F58B">
    <w:name w:val="BC463DEC92674337B0CD2BE40AD6F58B"/>
  </w:style>
  <w:style w:type="paragraph" w:customStyle="1" w:styleId="53C7AB03F84E455590A036D3985F2369">
    <w:name w:val="53C7AB03F84E455590A036D3985F2369"/>
  </w:style>
  <w:style w:type="paragraph" w:customStyle="1" w:styleId="5FE3140F00F642368DF76265B4FA899C">
    <w:name w:val="5FE3140F00F642368DF76265B4FA899C"/>
  </w:style>
  <w:style w:type="paragraph" w:customStyle="1" w:styleId="C25B78BDFAC14C9B96C5A6E144252841">
    <w:name w:val="C25B78BDFAC14C9B96C5A6E144252841"/>
  </w:style>
  <w:style w:type="paragraph" w:customStyle="1" w:styleId="BBEB27B976A8433080D18E721061C3D5">
    <w:name w:val="BBEB27B976A8433080D18E721061C3D5"/>
  </w:style>
  <w:style w:type="paragraph" w:customStyle="1" w:styleId="B9224F4185044883A816A6188B0A5493">
    <w:name w:val="B9224F4185044883A816A6188B0A5493"/>
  </w:style>
  <w:style w:type="paragraph" w:customStyle="1" w:styleId="DBBBD156AD09451BB6CC0F23EF15B887">
    <w:name w:val="DBBBD156AD09451BB6CC0F23EF15B887"/>
  </w:style>
  <w:style w:type="paragraph" w:customStyle="1" w:styleId="67ADC221CEF3433FA1594AA1F37F7B6C">
    <w:name w:val="67ADC221CEF3433FA1594AA1F37F7B6C"/>
  </w:style>
  <w:style w:type="paragraph" w:customStyle="1" w:styleId="8A253F5A116F4BA8B93CA83D56058826">
    <w:name w:val="8A253F5A116F4BA8B93CA83D56058826"/>
  </w:style>
  <w:style w:type="paragraph" w:customStyle="1" w:styleId="ED8D2FA253F848F29B967671CFBBBF7F">
    <w:name w:val="ED8D2FA253F848F29B967671CFBBBF7F"/>
  </w:style>
  <w:style w:type="paragraph" w:customStyle="1" w:styleId="4D9EFB4930C741B3A5A06DAB7925AEB8">
    <w:name w:val="4D9EFB4930C741B3A5A06DAB7925AEB8"/>
  </w:style>
  <w:style w:type="paragraph" w:customStyle="1" w:styleId="414C2ED463EA4A0A99871F210F1202AB">
    <w:name w:val="414C2ED463EA4A0A99871F210F1202AB"/>
  </w:style>
  <w:style w:type="paragraph" w:customStyle="1" w:styleId="95BE6E9E587043938902B42A6E628CAD">
    <w:name w:val="95BE6E9E587043938902B42A6E628CAD"/>
  </w:style>
  <w:style w:type="paragraph" w:customStyle="1" w:styleId="5B6751E5CF8848D3A4AE15C25797BCF7">
    <w:name w:val="5B6751E5CF8848D3A4AE15C25797BCF7"/>
  </w:style>
  <w:style w:type="paragraph" w:customStyle="1" w:styleId="6E35F0391FD34FD8A3C654BFE2E71E60">
    <w:name w:val="6E35F0391FD34FD8A3C654BFE2E71E60"/>
  </w:style>
  <w:style w:type="paragraph" w:customStyle="1" w:styleId="F863C1B7F0FA470BB412B08251E450E4">
    <w:name w:val="F863C1B7F0FA470BB412B08251E450E4"/>
  </w:style>
  <w:style w:type="paragraph" w:customStyle="1" w:styleId="F60FF24413D540199E5FDD8EED80D506">
    <w:name w:val="F60FF24413D540199E5FDD8EED80D506"/>
  </w:style>
  <w:style w:type="paragraph" w:customStyle="1" w:styleId="795D8A02EAC6482C985C78AD65E56D86">
    <w:name w:val="795D8A02EAC6482C985C78AD65E56D86"/>
  </w:style>
  <w:style w:type="paragraph" w:customStyle="1" w:styleId="B9BC0422A5BF46959992D067A5DF6C10">
    <w:name w:val="B9BC0422A5BF46959992D067A5DF6C10"/>
  </w:style>
  <w:style w:type="paragraph" w:customStyle="1" w:styleId="7F3BD98E1BCD4F0DB5BC9D9E9D1CFB88">
    <w:name w:val="7F3BD98E1BCD4F0DB5BC9D9E9D1CFB88"/>
  </w:style>
  <w:style w:type="paragraph" w:customStyle="1" w:styleId="A2BCF10FD46647479DB980A7E53F341F">
    <w:name w:val="A2BCF10FD46647479DB980A7E53F341F"/>
  </w:style>
  <w:style w:type="paragraph" w:customStyle="1" w:styleId="12EF04DDFC81430DAABFA970AD9B9859">
    <w:name w:val="12EF04DDFC81430DAABFA970AD9B9859"/>
  </w:style>
  <w:style w:type="paragraph" w:customStyle="1" w:styleId="D76849BA4FBB48698FBCF194C757FB8A">
    <w:name w:val="D76849BA4FBB48698FBCF194C757FB8A"/>
  </w:style>
  <w:style w:type="paragraph" w:customStyle="1" w:styleId="F47855EEA18D4B05A490F31C5BF55418">
    <w:name w:val="F47855EEA18D4B05A490F31C5BF55418"/>
  </w:style>
  <w:style w:type="paragraph" w:customStyle="1" w:styleId="B680B0CB96804123948BCED416C22A86">
    <w:name w:val="B680B0CB96804123948BCED416C22A86"/>
  </w:style>
  <w:style w:type="paragraph" w:customStyle="1" w:styleId="A59ABABC5FF04FD49D2EEC68D3F23105">
    <w:name w:val="A59ABABC5FF04FD49D2EEC68D3F23105"/>
  </w:style>
  <w:style w:type="paragraph" w:customStyle="1" w:styleId="7FC3C7F04A9B41FC9A1BE79C21E80FB8">
    <w:name w:val="7FC3C7F04A9B41FC9A1BE79C21E80FB8"/>
  </w:style>
  <w:style w:type="paragraph" w:customStyle="1" w:styleId="A3FDD44C8A5046EFBE3538B823FF9BB6">
    <w:name w:val="A3FDD44C8A5046EFBE3538B823FF9BB6"/>
  </w:style>
  <w:style w:type="paragraph" w:customStyle="1" w:styleId="5902FAF936A94AD9AC1919666B58822E">
    <w:name w:val="5902FAF936A94AD9AC1919666B58822E"/>
  </w:style>
  <w:style w:type="paragraph" w:customStyle="1" w:styleId="B8A9783744CA4A1C800F880503F4AADC">
    <w:name w:val="B8A9783744CA4A1C800F880503F4AADC"/>
  </w:style>
  <w:style w:type="paragraph" w:customStyle="1" w:styleId="A0E6EE035DAA480A895DB62FE3298C30">
    <w:name w:val="A0E6EE035DAA480A895DB62FE3298C30"/>
  </w:style>
  <w:style w:type="paragraph" w:customStyle="1" w:styleId="57F5528AEAF3439C902D7F111AB2651F">
    <w:name w:val="57F5528AEAF3439C902D7F111AB2651F"/>
  </w:style>
  <w:style w:type="paragraph" w:customStyle="1" w:styleId="F4DC49F292CC4DFCA01B8F822EB6883A">
    <w:name w:val="F4DC49F292CC4DFCA01B8F822EB6883A"/>
  </w:style>
  <w:style w:type="paragraph" w:customStyle="1" w:styleId="5501E64564894965ACD7E739CFE075EB">
    <w:name w:val="5501E64564894965ACD7E739CFE075EB"/>
  </w:style>
  <w:style w:type="paragraph" w:customStyle="1" w:styleId="CCC280F03A864ADFB6A19775485C7FAD">
    <w:name w:val="CCC280F03A864ADFB6A19775485C7FAD"/>
    <w:rsid w:val="00114EA8"/>
  </w:style>
  <w:style w:type="paragraph" w:customStyle="1" w:styleId="42D87CCCDFC84C6AADA8E68CC106ECD7">
    <w:name w:val="42D87CCCDFC84C6AADA8E68CC106ECD7"/>
    <w:rsid w:val="00114EA8"/>
  </w:style>
  <w:style w:type="paragraph" w:customStyle="1" w:styleId="1B297F7030C04475B8DD0FE3617ABE6D">
    <w:name w:val="1B297F7030C04475B8DD0FE3617ABE6D"/>
    <w:rsid w:val="00114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Meeting-Minutes Template.dotx</Template>
  <TotalTime>7</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Celentano</dc:creator>
  <cp:keywords/>
  <dc:description/>
  <cp:lastModifiedBy>Digioia-Celentano, Nicholas</cp:lastModifiedBy>
  <cp:revision>1</cp:revision>
  <dcterms:created xsi:type="dcterms:W3CDTF">2022-12-06T06:23:00Z</dcterms:created>
  <dcterms:modified xsi:type="dcterms:W3CDTF">2022-12-06T06:30:00Z</dcterms:modified>
  <cp:version/>
</cp:coreProperties>
</file>